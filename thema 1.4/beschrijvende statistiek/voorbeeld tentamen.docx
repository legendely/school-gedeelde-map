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714"/>
        <w:gridCol w:w="3040"/>
        <w:gridCol w:w="1650"/>
        <w:gridCol w:w="1928"/>
      </w:tblGrid>
      <w:tr w:rsidR="00473AC1" w:rsidRPr="005B552D" w:rsidTr="00C62EA2">
        <w:trPr>
          <w:jc w:val="center"/>
        </w:trPr>
        <w:tc>
          <w:tcPr>
            <w:tcW w:w="7404" w:type="dxa"/>
            <w:gridSpan w:val="3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8168B6" w:rsidRPr="005B552D" w:rsidRDefault="00D64D5B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Voorbeeld </w:t>
            </w:r>
            <w:bookmarkStart w:id="0" w:name="_GoBack"/>
            <w:bookmarkEnd w:id="0"/>
            <w:r w:rsidR="007451D6" w:rsidRPr="005B552D">
              <w:rPr>
                <w:rFonts w:ascii="Book Antiqua" w:hAnsi="Book Antiqua"/>
                <w:b/>
                <w:sz w:val="24"/>
                <w:szCs w:val="24"/>
              </w:rPr>
              <w:t xml:space="preserve">Tentamen </w:t>
            </w:r>
            <w:r w:rsidR="00176FC4">
              <w:rPr>
                <w:rFonts w:ascii="Book Antiqua" w:hAnsi="Book Antiqua"/>
                <w:b/>
                <w:sz w:val="24"/>
                <w:szCs w:val="24"/>
              </w:rPr>
              <w:t>Beschrijvende Statistiek</w:t>
            </w:r>
          </w:p>
          <w:p w:rsidR="00473AC1" w:rsidRPr="005B552D" w:rsidRDefault="00BC6056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5B552D">
              <w:rPr>
                <w:rFonts w:ascii="Book Antiqua" w:hAnsi="Book Antiqua"/>
                <w:b/>
                <w:sz w:val="24"/>
                <w:szCs w:val="24"/>
              </w:rPr>
              <w:t>Thema 1.</w:t>
            </w:r>
            <w:r w:rsidR="00176FC4">
              <w:rPr>
                <w:rFonts w:ascii="Book Antiqua" w:hAnsi="Book Antiqua"/>
                <w:b/>
                <w:sz w:val="24"/>
                <w:szCs w:val="24"/>
              </w:rPr>
              <w:t>4</w:t>
            </w:r>
            <w:r w:rsidR="00B80F58" w:rsidRPr="005B552D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176FC4">
              <w:rPr>
                <w:rFonts w:ascii="Book Antiqua" w:hAnsi="Book Antiqua"/>
                <w:b/>
                <w:sz w:val="24"/>
                <w:szCs w:val="24"/>
              </w:rPr>
              <w:t>ITSM</w:t>
            </w:r>
          </w:p>
          <w:p w:rsidR="00C62EA2" w:rsidRPr="005B552D" w:rsidRDefault="00B57554" w:rsidP="007C5D7C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STHE</w:t>
            </w:r>
          </w:p>
        </w:tc>
        <w:tc>
          <w:tcPr>
            <w:tcW w:w="1928" w:type="dxa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473AC1" w:rsidRPr="005B552D" w:rsidRDefault="00473AC1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>Voltij</w:t>
            </w:r>
            <w:r w:rsidR="008168B6" w:rsidRPr="005B552D">
              <w:rPr>
                <w:rFonts w:ascii="Book Antiqua" w:hAnsi="Book Antiqua"/>
                <w:sz w:val="24"/>
                <w:szCs w:val="24"/>
              </w:rPr>
              <w:t>d</w:t>
            </w:r>
            <w:r w:rsidRPr="005B552D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</w:tr>
      <w:tr w:rsidR="00473AC1" w:rsidRPr="005B552D" w:rsidTr="00C62EA2">
        <w:trPr>
          <w:jc w:val="center"/>
        </w:trPr>
        <w:tc>
          <w:tcPr>
            <w:tcW w:w="2714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7" w:space="0" w:color="000000"/>
            </w:tcBorders>
          </w:tcPr>
          <w:p w:rsidR="00473AC1" w:rsidRPr="005B552D" w:rsidRDefault="0031350A" w:rsidP="007F4DFB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5B552D">
              <w:rPr>
                <w:rFonts w:ascii="Book Antiqua" w:hAnsi="Book Antiqua"/>
                <w:sz w:val="24"/>
                <w:szCs w:val="24"/>
              </w:rPr>
              <w:t>Progress</w:t>
            </w:r>
            <w:r w:rsidR="007F4DFB" w:rsidRPr="005B552D">
              <w:rPr>
                <w:rFonts w:ascii="Book Antiqua" w:hAnsi="Book Antiqua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30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473AC1" w:rsidRPr="005B552D" w:rsidRDefault="00473AC1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578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473AC1" w:rsidRPr="005B552D" w:rsidRDefault="00473AC1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473AC1" w:rsidRPr="005B552D" w:rsidTr="007F4DFB">
        <w:trPr>
          <w:trHeight w:val="302"/>
          <w:jc w:val="center"/>
        </w:trPr>
        <w:tc>
          <w:tcPr>
            <w:tcW w:w="2714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473AC1" w:rsidRPr="005B552D" w:rsidRDefault="00473AC1" w:rsidP="00B214F2">
            <w:pPr>
              <w:spacing w:line="163" w:lineRule="exact"/>
              <w:rPr>
                <w:rFonts w:ascii="Book Antiqua" w:hAnsi="Book Antiqua"/>
                <w:sz w:val="24"/>
                <w:szCs w:val="24"/>
              </w:rPr>
            </w:pPr>
          </w:p>
          <w:p w:rsidR="00473AC1" w:rsidRPr="005B552D" w:rsidRDefault="00473AC1" w:rsidP="008168B6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>Datum</w:t>
            </w:r>
            <w:r w:rsidR="001D182A" w:rsidRPr="005B552D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30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473AC1" w:rsidRPr="005B552D" w:rsidRDefault="00473AC1" w:rsidP="00B214F2">
            <w:pPr>
              <w:spacing w:line="163" w:lineRule="exact"/>
              <w:rPr>
                <w:rFonts w:ascii="Book Antiqua" w:hAnsi="Book Antiqua"/>
                <w:sz w:val="24"/>
                <w:szCs w:val="24"/>
              </w:rPr>
            </w:pPr>
          </w:p>
          <w:p w:rsidR="00473AC1" w:rsidRPr="005B552D" w:rsidRDefault="00011D6A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ind w:left="1435" w:hanging="1435"/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>Tijd</w:t>
            </w:r>
          </w:p>
        </w:tc>
        <w:tc>
          <w:tcPr>
            <w:tcW w:w="3578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473AC1" w:rsidRPr="005B552D" w:rsidRDefault="00473AC1" w:rsidP="00B214F2">
            <w:pPr>
              <w:spacing w:line="163" w:lineRule="exact"/>
              <w:rPr>
                <w:rFonts w:ascii="Book Antiqua" w:hAnsi="Book Antiqua"/>
                <w:sz w:val="24"/>
                <w:szCs w:val="24"/>
              </w:rPr>
            </w:pPr>
          </w:p>
          <w:p w:rsidR="00473AC1" w:rsidRPr="005B552D" w:rsidRDefault="008168B6" w:rsidP="00F208B6">
            <w:pPr>
              <w:tabs>
                <w:tab w:val="right" w:pos="1362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>Tijdsduur</w:t>
            </w:r>
            <w:r w:rsidRPr="005B552D">
              <w:rPr>
                <w:rFonts w:ascii="Book Antiqua" w:hAnsi="Book Antiqua"/>
                <w:sz w:val="24"/>
                <w:szCs w:val="24"/>
              </w:rPr>
              <w:tab/>
            </w:r>
            <w:r w:rsidR="00E67970" w:rsidRPr="005B552D">
              <w:rPr>
                <w:rFonts w:ascii="Book Antiqua" w:hAnsi="Book Antiqua"/>
                <w:sz w:val="24"/>
                <w:szCs w:val="24"/>
              </w:rPr>
              <w:t>:</w:t>
            </w:r>
            <w:r w:rsidRPr="005B552D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F208B6">
              <w:rPr>
                <w:rFonts w:ascii="Book Antiqua" w:hAnsi="Book Antiqua"/>
                <w:sz w:val="24"/>
                <w:szCs w:val="24"/>
              </w:rPr>
              <w:t>..</w:t>
            </w:r>
            <w:r w:rsidR="00473AC1" w:rsidRPr="005B552D">
              <w:rPr>
                <w:rFonts w:ascii="Book Antiqua" w:hAnsi="Book Antiqua"/>
                <w:sz w:val="24"/>
                <w:szCs w:val="24"/>
              </w:rPr>
              <w:t xml:space="preserve"> min.</w:t>
            </w:r>
          </w:p>
        </w:tc>
      </w:tr>
      <w:tr w:rsidR="00E67970" w:rsidRPr="005B552D" w:rsidTr="00E717B2">
        <w:trPr>
          <w:jc w:val="center"/>
        </w:trPr>
        <w:tc>
          <w:tcPr>
            <w:tcW w:w="5754" w:type="dxa"/>
            <w:gridSpan w:val="2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E67970" w:rsidRPr="005B552D" w:rsidRDefault="00E67970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>Opleiding</w:t>
            </w:r>
          </w:p>
          <w:p w:rsidR="00E67970" w:rsidRPr="005B552D" w:rsidRDefault="00E67970" w:rsidP="00176FC4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>I/T</w:t>
            </w:r>
            <w:r w:rsidR="00176FC4">
              <w:rPr>
                <w:rFonts w:ascii="Book Antiqua" w:hAnsi="Book Antiqua"/>
                <w:sz w:val="24"/>
                <w:szCs w:val="24"/>
              </w:rPr>
              <w:t>I/BITM</w:t>
            </w:r>
          </w:p>
        </w:tc>
        <w:tc>
          <w:tcPr>
            <w:tcW w:w="3578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E67970" w:rsidRPr="005B552D" w:rsidRDefault="00E67970" w:rsidP="00F208B6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ind w:left="1826" w:hanging="1826"/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 xml:space="preserve">Aantal bladzijden: </w:t>
            </w:r>
            <w:r w:rsidR="00F208B6">
              <w:rPr>
                <w:rFonts w:ascii="Book Antiqua" w:hAnsi="Book Antiqua"/>
                <w:sz w:val="24"/>
                <w:szCs w:val="24"/>
              </w:rPr>
              <w:t>4</w:t>
            </w:r>
          </w:p>
        </w:tc>
      </w:tr>
      <w:tr w:rsidR="00473AC1" w:rsidRPr="005B552D" w:rsidTr="007F4DFB">
        <w:trPr>
          <w:trHeight w:val="913"/>
          <w:jc w:val="center"/>
        </w:trPr>
        <w:tc>
          <w:tcPr>
            <w:tcW w:w="5754" w:type="dxa"/>
            <w:gridSpan w:val="2"/>
            <w:tcBorders>
              <w:top w:val="single" w:sz="7" w:space="0" w:color="000000"/>
              <w:left w:val="double" w:sz="7" w:space="0" w:color="000000"/>
              <w:bottom w:val="double" w:sz="7" w:space="0" w:color="000000"/>
              <w:right w:val="single" w:sz="6" w:space="0" w:color="FFFFFF"/>
            </w:tcBorders>
          </w:tcPr>
          <w:p w:rsidR="00473AC1" w:rsidRPr="005B552D" w:rsidRDefault="00473AC1" w:rsidP="00B214F2">
            <w:pPr>
              <w:spacing w:line="163" w:lineRule="exact"/>
              <w:rPr>
                <w:rFonts w:ascii="Book Antiqua" w:hAnsi="Book Antiqua"/>
                <w:sz w:val="24"/>
                <w:szCs w:val="24"/>
              </w:rPr>
            </w:pPr>
          </w:p>
          <w:p w:rsidR="00473AC1" w:rsidRPr="005B552D" w:rsidRDefault="00473AC1" w:rsidP="00D02F09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 xml:space="preserve">Hulpmiddelen: </w:t>
            </w:r>
            <w:r w:rsidR="009A00B8" w:rsidRPr="00D02F09">
              <w:rPr>
                <w:rFonts w:ascii="Book Antiqua" w:hAnsi="Book Antiqua"/>
                <w:b/>
                <w:sz w:val="24"/>
                <w:szCs w:val="24"/>
              </w:rPr>
              <w:t>niets</w:t>
            </w:r>
            <w:r w:rsidR="009A00B8" w:rsidRPr="005B552D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B552D">
              <w:rPr>
                <w:rFonts w:ascii="Book Antiqua" w:hAnsi="Book Antiqua"/>
                <w:sz w:val="24"/>
                <w:szCs w:val="24"/>
              </w:rPr>
              <w:t>toegestaan</w:t>
            </w:r>
            <w:r w:rsidR="00087AB3" w:rsidRPr="005B552D">
              <w:rPr>
                <w:rFonts w:ascii="Book Antiqua" w:hAnsi="Book Antiqua"/>
                <w:sz w:val="24"/>
                <w:szCs w:val="24"/>
              </w:rPr>
              <w:t xml:space="preserve"> (</w:t>
            </w:r>
            <w:r w:rsidR="00D02F09">
              <w:rPr>
                <w:rFonts w:ascii="Book Antiqua" w:hAnsi="Book Antiqua"/>
                <w:sz w:val="24"/>
                <w:szCs w:val="24"/>
              </w:rPr>
              <w:t>geen</w:t>
            </w:r>
            <w:r w:rsidR="00087AB3" w:rsidRPr="005B552D">
              <w:rPr>
                <w:rFonts w:ascii="Book Antiqua" w:hAnsi="Book Antiqua"/>
                <w:sz w:val="24"/>
                <w:szCs w:val="24"/>
              </w:rPr>
              <w:t xml:space="preserve"> boek</w:t>
            </w:r>
            <w:r w:rsidR="00D02F09">
              <w:rPr>
                <w:rFonts w:ascii="Book Antiqua" w:hAnsi="Book Antiqua"/>
                <w:sz w:val="24"/>
                <w:szCs w:val="24"/>
              </w:rPr>
              <w:t>, geen rekenapparatuur</w:t>
            </w:r>
            <w:r w:rsidR="00087AB3" w:rsidRPr="005B552D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3578" w:type="dxa"/>
            <w:gridSpan w:val="2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</w:tcPr>
          <w:p w:rsidR="00473AC1" w:rsidRPr="005B552D" w:rsidRDefault="00473AC1" w:rsidP="00B214F2">
            <w:pPr>
              <w:spacing w:line="163" w:lineRule="exact"/>
              <w:rPr>
                <w:rFonts w:ascii="Book Antiqua" w:hAnsi="Book Antiqua"/>
                <w:sz w:val="24"/>
                <w:szCs w:val="24"/>
              </w:rPr>
            </w:pPr>
          </w:p>
          <w:p w:rsidR="00473AC1" w:rsidRPr="005B552D" w:rsidRDefault="00473AC1" w:rsidP="00B214F2">
            <w:pPr>
              <w:tabs>
                <w:tab w:val="left" w:pos="-720"/>
                <w:tab w:val="left" w:pos="0"/>
                <w:tab w:val="left" w:pos="720"/>
                <w:tab w:val="left" w:pos="1098"/>
                <w:tab w:val="left" w:pos="1440"/>
                <w:tab w:val="left" w:pos="1830"/>
                <w:tab w:val="left" w:pos="2160"/>
                <w:tab w:val="left" w:pos="2562"/>
                <w:tab w:val="left" w:pos="2880"/>
                <w:tab w:val="left" w:pos="3220"/>
                <w:tab w:val="left" w:pos="3600"/>
                <w:tab w:val="left" w:pos="3952"/>
                <w:tab w:val="left" w:pos="4320"/>
                <w:tab w:val="left" w:pos="4684"/>
                <w:tab w:val="left" w:pos="5040"/>
                <w:tab w:val="left" w:pos="5416"/>
                <w:tab w:val="left" w:pos="5760"/>
                <w:tab w:val="left" w:pos="6148"/>
                <w:tab w:val="left" w:pos="6480"/>
                <w:tab w:val="left" w:pos="6807"/>
                <w:tab w:val="left" w:pos="7027"/>
                <w:tab w:val="left" w:pos="7200"/>
                <w:tab w:val="left" w:pos="7320"/>
                <w:tab w:val="left" w:pos="7539"/>
                <w:tab w:val="left" w:pos="7759"/>
                <w:tab w:val="left" w:pos="7920"/>
                <w:tab w:val="left" w:pos="8271"/>
                <w:tab w:val="left" w:pos="8640"/>
                <w:tab w:val="left" w:pos="9003"/>
              </w:tabs>
              <w:rPr>
                <w:rFonts w:ascii="Book Antiqua" w:hAnsi="Book Antiqua"/>
                <w:sz w:val="24"/>
                <w:szCs w:val="24"/>
              </w:rPr>
            </w:pPr>
            <w:r w:rsidRPr="005B552D">
              <w:rPr>
                <w:rFonts w:ascii="Book Antiqua" w:hAnsi="Book Antiqua"/>
                <w:sz w:val="24"/>
                <w:szCs w:val="24"/>
              </w:rPr>
              <w:t xml:space="preserve">Bijzonderheden: </w:t>
            </w:r>
            <w:r w:rsidR="00591D1F" w:rsidRPr="00D02F09">
              <w:rPr>
                <w:rFonts w:ascii="Book Antiqua" w:hAnsi="Book Antiqua"/>
                <w:b/>
                <w:i/>
                <w:sz w:val="24"/>
                <w:szCs w:val="24"/>
                <w:u w:val="single"/>
              </w:rPr>
              <w:t>Alle</w:t>
            </w:r>
            <w:r w:rsidR="00591D1F" w:rsidRPr="005B552D">
              <w:rPr>
                <w:rFonts w:ascii="Book Antiqua" w:hAnsi="Book Antiqua"/>
                <w:sz w:val="24"/>
                <w:szCs w:val="24"/>
              </w:rPr>
              <w:t xml:space="preserve"> bladen dienen ingeleverd te worden.</w:t>
            </w:r>
          </w:p>
        </w:tc>
      </w:tr>
      <w:tr w:rsidR="00E67970" w:rsidRPr="005B552D" w:rsidTr="00E67970">
        <w:trPr>
          <w:jc w:val="center"/>
        </w:trPr>
        <w:tc>
          <w:tcPr>
            <w:tcW w:w="9332" w:type="dxa"/>
            <w:gridSpan w:val="4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double" w:sz="7" w:space="0" w:color="000000"/>
            </w:tcBorders>
          </w:tcPr>
          <w:p w:rsidR="00E67970" w:rsidRPr="005B552D" w:rsidRDefault="00E67970" w:rsidP="00E67970">
            <w:pPr>
              <w:pStyle w:val="Header"/>
              <w:tabs>
                <w:tab w:val="clear" w:pos="4153"/>
                <w:tab w:val="clear" w:pos="8306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5B552D">
              <w:rPr>
                <w:rFonts w:ascii="Book Antiqua" w:hAnsi="Book Antiqua"/>
                <w:b/>
                <w:sz w:val="24"/>
                <w:szCs w:val="24"/>
              </w:rPr>
              <w:t>NAAM:</w:t>
            </w:r>
          </w:p>
          <w:p w:rsidR="00E67970" w:rsidRPr="005B552D" w:rsidRDefault="00E67970" w:rsidP="00B214F2">
            <w:pPr>
              <w:spacing w:line="163" w:lineRule="exac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E67970" w:rsidRPr="005B552D" w:rsidTr="00E67970">
        <w:trPr>
          <w:trHeight w:val="478"/>
          <w:jc w:val="center"/>
        </w:trPr>
        <w:tc>
          <w:tcPr>
            <w:tcW w:w="9332" w:type="dxa"/>
            <w:gridSpan w:val="4"/>
            <w:tcBorders>
              <w:top w:val="sing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:rsidR="00E67970" w:rsidRPr="005B552D" w:rsidRDefault="00E67970" w:rsidP="00E67970">
            <w:pPr>
              <w:pStyle w:val="Header"/>
              <w:tabs>
                <w:tab w:val="clear" w:pos="4153"/>
                <w:tab w:val="clear" w:pos="8306"/>
              </w:tabs>
              <w:rPr>
                <w:rFonts w:ascii="Book Antiqua" w:hAnsi="Book Antiqua"/>
                <w:b/>
                <w:sz w:val="24"/>
                <w:szCs w:val="24"/>
              </w:rPr>
            </w:pPr>
            <w:r w:rsidRPr="005B552D">
              <w:rPr>
                <w:rFonts w:ascii="Book Antiqua" w:hAnsi="Book Antiqua"/>
                <w:b/>
                <w:sz w:val="24"/>
                <w:szCs w:val="24"/>
              </w:rPr>
              <w:t>STUDENTNUMMER:</w:t>
            </w:r>
          </w:p>
        </w:tc>
      </w:tr>
    </w:tbl>
    <w:p w:rsidR="00473AC1" w:rsidRPr="005B552D" w:rsidRDefault="00473AC1">
      <w:pPr>
        <w:pStyle w:val="Header"/>
        <w:tabs>
          <w:tab w:val="clear" w:pos="4153"/>
          <w:tab w:val="clear" w:pos="8306"/>
        </w:tabs>
        <w:rPr>
          <w:rFonts w:ascii="Book Antiqua" w:hAnsi="Book Antiqua"/>
          <w:sz w:val="24"/>
          <w:szCs w:val="24"/>
        </w:rPr>
      </w:pPr>
    </w:p>
    <w:p w:rsidR="00011D6A" w:rsidRDefault="009F4459" w:rsidP="00DC44E6">
      <w:pPr>
        <w:pStyle w:val="Header"/>
        <w:tabs>
          <w:tab w:val="clear" w:pos="4153"/>
          <w:tab w:val="clear" w:pos="8306"/>
        </w:tabs>
        <w:jc w:val="center"/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 xml:space="preserve">Dit tentamen bestaat </w:t>
      </w:r>
      <w:r w:rsidR="000753B0">
        <w:rPr>
          <w:rFonts w:ascii="Book Antiqua" w:hAnsi="Book Antiqua"/>
          <w:b/>
          <w:sz w:val="24"/>
          <w:szCs w:val="24"/>
        </w:rPr>
        <w:t xml:space="preserve">uit </w:t>
      </w:r>
      <w:r w:rsidR="005D78E1">
        <w:rPr>
          <w:rFonts w:ascii="Book Antiqua" w:hAnsi="Book Antiqua"/>
          <w:b/>
          <w:sz w:val="24"/>
          <w:szCs w:val="24"/>
        </w:rPr>
        <w:t xml:space="preserve">2 delen, die elk maximaal 45 </w:t>
      </w:r>
      <w:proofErr w:type="spellStart"/>
      <w:r w:rsidR="005D78E1">
        <w:rPr>
          <w:rFonts w:ascii="Book Antiqua" w:hAnsi="Book Antiqua"/>
          <w:b/>
          <w:sz w:val="24"/>
          <w:szCs w:val="24"/>
        </w:rPr>
        <w:t>pt</w:t>
      </w:r>
      <w:proofErr w:type="spellEnd"/>
      <w:r w:rsidR="005D78E1">
        <w:rPr>
          <w:rFonts w:ascii="Book Antiqua" w:hAnsi="Book Antiqua"/>
          <w:b/>
          <w:sz w:val="24"/>
          <w:szCs w:val="24"/>
        </w:rPr>
        <w:t xml:space="preserve"> opleveren:</w:t>
      </w:r>
      <w:r w:rsidR="00011D6A" w:rsidRPr="005B552D">
        <w:rPr>
          <w:rFonts w:ascii="Book Antiqua" w:hAnsi="Book Antiqua"/>
          <w:b/>
          <w:sz w:val="24"/>
          <w:szCs w:val="24"/>
        </w:rPr>
        <w:t xml:space="preserve"> </w:t>
      </w:r>
    </w:p>
    <w:p w:rsidR="005D78E1" w:rsidRDefault="005D78E1" w:rsidP="00CF78C6">
      <w:pPr>
        <w:pStyle w:val="Header"/>
        <w:numPr>
          <w:ilvl w:val="0"/>
          <w:numId w:val="1"/>
        </w:numPr>
        <w:tabs>
          <w:tab w:val="clear" w:pos="4153"/>
          <w:tab w:val="clear" w:pos="8306"/>
        </w:tabs>
        <w:ind w:left="714" w:hanging="357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Een deel met 12 multiple </w:t>
      </w:r>
      <w:proofErr w:type="spellStart"/>
      <w:r>
        <w:rPr>
          <w:rFonts w:ascii="Book Antiqua" w:hAnsi="Book Antiqua"/>
          <w:b/>
          <w:sz w:val="24"/>
          <w:szCs w:val="24"/>
        </w:rPr>
        <w:t>choice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vragen (per fout 5 </w:t>
      </w:r>
      <w:proofErr w:type="spellStart"/>
      <w:r>
        <w:rPr>
          <w:rFonts w:ascii="Book Antiqua" w:hAnsi="Book Antiqua"/>
          <w:b/>
          <w:sz w:val="24"/>
          <w:szCs w:val="24"/>
        </w:rPr>
        <w:t>pt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af)</w:t>
      </w:r>
    </w:p>
    <w:p w:rsidR="005D78E1" w:rsidRPr="005B552D" w:rsidRDefault="005D78E1" w:rsidP="00CF78C6">
      <w:pPr>
        <w:pStyle w:val="Header"/>
        <w:numPr>
          <w:ilvl w:val="0"/>
          <w:numId w:val="1"/>
        </w:numPr>
        <w:tabs>
          <w:tab w:val="clear" w:pos="4153"/>
          <w:tab w:val="clear" w:pos="8306"/>
        </w:tabs>
        <w:ind w:left="714" w:hanging="357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Een deel met open opgaven  </w:t>
      </w:r>
    </w:p>
    <w:p w:rsidR="00011D6A" w:rsidRPr="005B552D" w:rsidRDefault="00011D6A" w:rsidP="00DC44E6">
      <w:pPr>
        <w:pStyle w:val="Header"/>
        <w:tabs>
          <w:tab w:val="clear" w:pos="4153"/>
          <w:tab w:val="clear" w:pos="8306"/>
        </w:tabs>
        <w:jc w:val="center"/>
        <w:rPr>
          <w:rFonts w:ascii="Book Antiqua" w:hAnsi="Book Antiqua"/>
          <w:b/>
          <w:sz w:val="24"/>
          <w:szCs w:val="24"/>
        </w:rPr>
      </w:pPr>
    </w:p>
    <w:p w:rsidR="00DC44E6" w:rsidRPr="005B552D" w:rsidRDefault="00011D6A" w:rsidP="00DC44E6">
      <w:pPr>
        <w:pStyle w:val="Header"/>
        <w:tabs>
          <w:tab w:val="clear" w:pos="4153"/>
          <w:tab w:val="clear" w:pos="8306"/>
        </w:tabs>
        <w:jc w:val="center"/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>Maximaal aantal te behalen punten: 90.</w:t>
      </w:r>
    </w:p>
    <w:p w:rsidR="00011D6A" w:rsidRPr="005B552D" w:rsidRDefault="00011D6A" w:rsidP="00DC44E6">
      <w:pPr>
        <w:pStyle w:val="Header"/>
        <w:tabs>
          <w:tab w:val="clear" w:pos="4153"/>
          <w:tab w:val="clear" w:pos="8306"/>
        </w:tabs>
        <w:jc w:val="center"/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 xml:space="preserve">Cijfer: </w:t>
      </w:r>
      <w:r w:rsidR="00D013D8">
        <w:rPr>
          <w:rFonts w:ascii="Book Antiqua" w:hAnsi="Book Antiqua"/>
          <w:b/>
          <w:sz w:val="24"/>
          <w:szCs w:val="24"/>
        </w:rPr>
        <w:t>(</w:t>
      </w:r>
      <w:r w:rsidRPr="005B552D">
        <w:rPr>
          <w:rFonts w:ascii="Book Antiqua" w:hAnsi="Book Antiqua"/>
          <w:b/>
          <w:sz w:val="24"/>
          <w:szCs w:val="24"/>
        </w:rPr>
        <w:t>1</w:t>
      </w:r>
      <w:r w:rsidR="005F0BA8">
        <w:rPr>
          <w:rFonts w:ascii="Book Antiqua" w:hAnsi="Book Antiqua"/>
          <w:b/>
          <w:sz w:val="24"/>
          <w:szCs w:val="24"/>
        </w:rPr>
        <w:t>0</w:t>
      </w:r>
      <w:r w:rsidRPr="005B552D">
        <w:rPr>
          <w:rFonts w:ascii="Book Antiqua" w:hAnsi="Book Antiqua"/>
          <w:b/>
          <w:sz w:val="24"/>
          <w:szCs w:val="24"/>
        </w:rPr>
        <w:t xml:space="preserve"> + punten</w:t>
      </w:r>
      <w:r w:rsidR="00D013D8">
        <w:rPr>
          <w:rFonts w:ascii="Book Antiqua" w:hAnsi="Book Antiqua"/>
          <w:b/>
          <w:sz w:val="24"/>
          <w:szCs w:val="24"/>
        </w:rPr>
        <w:t xml:space="preserve">) </w:t>
      </w:r>
      <w:r w:rsidRPr="005B552D">
        <w:rPr>
          <w:rFonts w:ascii="Book Antiqua" w:hAnsi="Book Antiqua"/>
          <w:b/>
          <w:sz w:val="24"/>
          <w:szCs w:val="24"/>
        </w:rPr>
        <w:t>/</w:t>
      </w:r>
      <w:r w:rsidR="005F0BA8">
        <w:rPr>
          <w:rFonts w:ascii="Book Antiqua" w:hAnsi="Book Antiqua"/>
          <w:b/>
          <w:sz w:val="24"/>
          <w:szCs w:val="24"/>
        </w:rPr>
        <w:t>1</w:t>
      </w:r>
      <w:r w:rsidRPr="005B552D">
        <w:rPr>
          <w:rFonts w:ascii="Book Antiqua" w:hAnsi="Book Antiqua"/>
          <w:b/>
          <w:sz w:val="24"/>
          <w:szCs w:val="24"/>
        </w:rPr>
        <w:t>0</w:t>
      </w:r>
    </w:p>
    <w:p w:rsidR="00DC44E6" w:rsidRPr="005B552D" w:rsidRDefault="00DC44E6" w:rsidP="00DC44E6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b/>
          <w:sz w:val="24"/>
          <w:szCs w:val="24"/>
        </w:rPr>
      </w:pPr>
    </w:p>
    <w:p w:rsidR="00DC44E6" w:rsidRDefault="00DC44E6" w:rsidP="00DC44E6">
      <w:pPr>
        <w:pStyle w:val="Header"/>
        <w:tabs>
          <w:tab w:val="clear" w:pos="4153"/>
          <w:tab w:val="clear" w:pos="8306"/>
        </w:tabs>
        <w:jc w:val="center"/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>SUCCES!</w:t>
      </w:r>
    </w:p>
    <w:p w:rsidR="00162391" w:rsidRDefault="00162391" w:rsidP="00DC44E6">
      <w:pPr>
        <w:pStyle w:val="Header"/>
        <w:tabs>
          <w:tab w:val="clear" w:pos="4153"/>
          <w:tab w:val="clear" w:pos="8306"/>
        </w:tabs>
        <w:jc w:val="center"/>
        <w:rPr>
          <w:rFonts w:ascii="Book Antiqua" w:hAnsi="Book Antiqua"/>
          <w:b/>
          <w:sz w:val="24"/>
          <w:szCs w:val="24"/>
        </w:rPr>
      </w:pPr>
    </w:p>
    <w:p w:rsidR="00162391" w:rsidRDefault="00162391" w:rsidP="00DC44E6">
      <w:pPr>
        <w:pStyle w:val="Header"/>
        <w:tabs>
          <w:tab w:val="clear" w:pos="4153"/>
          <w:tab w:val="clear" w:pos="8306"/>
        </w:tabs>
        <w:jc w:val="center"/>
        <w:rPr>
          <w:rFonts w:ascii="Book Antiqua" w:hAnsi="Book Antiqua"/>
          <w:sz w:val="24"/>
          <w:szCs w:val="24"/>
        </w:rPr>
      </w:pPr>
    </w:p>
    <w:p w:rsidR="00162391" w:rsidRDefault="00162391" w:rsidP="00162391">
      <w:pPr>
        <w:rPr>
          <w:rFonts w:ascii="Book Antiqua" w:hAnsi="Book Antiqua"/>
          <w:b/>
          <w:sz w:val="24"/>
          <w:szCs w:val="24"/>
        </w:rPr>
      </w:pPr>
      <w:r w:rsidRPr="00162391">
        <w:rPr>
          <w:rFonts w:ascii="Book Antiqua" w:hAnsi="Book Antiqua"/>
          <w:b/>
          <w:sz w:val="24"/>
          <w:szCs w:val="24"/>
        </w:rPr>
        <w:t>Deel 1 MC-vragen [45pt]</w:t>
      </w:r>
    </w:p>
    <w:p w:rsidR="00162391" w:rsidRDefault="00162391" w:rsidP="00DC44E6">
      <w:pPr>
        <w:pStyle w:val="Header"/>
        <w:tabs>
          <w:tab w:val="clear" w:pos="4153"/>
          <w:tab w:val="clear" w:pos="8306"/>
        </w:tabs>
        <w:jc w:val="center"/>
        <w:rPr>
          <w:rFonts w:ascii="Book Antiqua" w:hAnsi="Book Antiqua"/>
          <w:sz w:val="24"/>
          <w:szCs w:val="24"/>
        </w:rPr>
      </w:pPr>
    </w:p>
    <w:p w:rsidR="00162391" w:rsidRDefault="00162391" w:rsidP="00DC44E6">
      <w:pPr>
        <w:pStyle w:val="Header"/>
        <w:tabs>
          <w:tab w:val="clear" w:pos="4153"/>
          <w:tab w:val="clear" w:pos="8306"/>
        </w:tabs>
        <w:jc w:val="center"/>
        <w:rPr>
          <w:rFonts w:ascii="Book Antiqua" w:hAnsi="Book Antiqua"/>
          <w:sz w:val="24"/>
          <w:szCs w:val="24"/>
        </w:rPr>
      </w:pPr>
    </w:p>
    <w:p w:rsidR="00162391" w:rsidRDefault="00162391" w:rsidP="00DC44E6">
      <w:pPr>
        <w:pStyle w:val="Header"/>
        <w:tabs>
          <w:tab w:val="clear" w:pos="4153"/>
          <w:tab w:val="clear" w:pos="8306"/>
        </w:tabs>
        <w:jc w:val="center"/>
        <w:rPr>
          <w:rFonts w:ascii="Book Antiqua" w:hAnsi="Book Antiqua"/>
          <w:sz w:val="24"/>
          <w:szCs w:val="24"/>
        </w:rPr>
      </w:pPr>
    </w:p>
    <w:p w:rsidR="00162391" w:rsidRDefault="00162391" w:rsidP="00DC44E6">
      <w:pPr>
        <w:pStyle w:val="Header"/>
        <w:tabs>
          <w:tab w:val="clear" w:pos="4153"/>
          <w:tab w:val="clear" w:pos="8306"/>
        </w:tabs>
        <w:jc w:val="center"/>
        <w:rPr>
          <w:rFonts w:ascii="Book Antiqua" w:hAnsi="Book Antiqua"/>
          <w:sz w:val="24"/>
          <w:szCs w:val="24"/>
        </w:rPr>
      </w:pPr>
      <w:r w:rsidRPr="00162391">
        <w:rPr>
          <w:rFonts w:ascii="Book Antiqua" w:hAnsi="Book Antiqua"/>
          <w:sz w:val="24"/>
          <w:szCs w:val="24"/>
        </w:rPr>
        <w:t>Op de MC-vragen is slechts 1 goed antwoord mogelijk. Kruis dat aan in deze tabel</w:t>
      </w:r>
      <w:r>
        <w:rPr>
          <w:rFonts w:ascii="Book Antiqua" w:hAnsi="Book Antiqua"/>
          <w:sz w:val="24"/>
          <w:szCs w:val="24"/>
        </w:rPr>
        <w:t>.</w:t>
      </w:r>
    </w:p>
    <w:p w:rsidR="00162391" w:rsidRPr="00162391" w:rsidRDefault="00162391" w:rsidP="00DC44E6">
      <w:pPr>
        <w:pStyle w:val="Header"/>
        <w:tabs>
          <w:tab w:val="clear" w:pos="4153"/>
          <w:tab w:val="clear" w:pos="8306"/>
        </w:tabs>
        <w:jc w:val="center"/>
        <w:rPr>
          <w:rFonts w:ascii="Book Antiqua" w:hAnsi="Book Antiqua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XSpec="center" w:tblpY="124"/>
        <w:tblW w:w="0" w:type="auto"/>
        <w:tblLook w:val="04A0" w:firstRow="1" w:lastRow="0" w:firstColumn="1" w:lastColumn="0" w:noHBand="0" w:noVBand="1"/>
      </w:tblPr>
      <w:tblGrid>
        <w:gridCol w:w="456"/>
        <w:gridCol w:w="403"/>
        <w:gridCol w:w="397"/>
        <w:gridCol w:w="397"/>
        <w:gridCol w:w="402"/>
      </w:tblGrid>
      <w:tr w:rsidR="00162391" w:rsidTr="00162391">
        <w:tc>
          <w:tcPr>
            <w:tcW w:w="456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3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</w:t>
            </w: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</w:t>
            </w: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</w:t>
            </w:r>
          </w:p>
        </w:tc>
        <w:tc>
          <w:tcPr>
            <w:tcW w:w="402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</w:t>
            </w:r>
          </w:p>
        </w:tc>
      </w:tr>
      <w:tr w:rsidR="00162391" w:rsidTr="00162391">
        <w:tc>
          <w:tcPr>
            <w:tcW w:w="456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2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62391" w:rsidTr="00162391">
        <w:tc>
          <w:tcPr>
            <w:tcW w:w="456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403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2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62391" w:rsidTr="00162391">
        <w:tc>
          <w:tcPr>
            <w:tcW w:w="456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</w:p>
        </w:tc>
        <w:tc>
          <w:tcPr>
            <w:tcW w:w="403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2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62391" w:rsidTr="00162391">
        <w:tc>
          <w:tcPr>
            <w:tcW w:w="456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403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2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62391" w:rsidTr="00162391">
        <w:tc>
          <w:tcPr>
            <w:tcW w:w="456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</w:t>
            </w:r>
          </w:p>
        </w:tc>
        <w:tc>
          <w:tcPr>
            <w:tcW w:w="403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2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62391" w:rsidTr="00162391">
        <w:tc>
          <w:tcPr>
            <w:tcW w:w="456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</w:t>
            </w:r>
          </w:p>
        </w:tc>
        <w:tc>
          <w:tcPr>
            <w:tcW w:w="403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2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62391" w:rsidTr="00162391">
        <w:tc>
          <w:tcPr>
            <w:tcW w:w="456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</w:t>
            </w:r>
          </w:p>
        </w:tc>
        <w:tc>
          <w:tcPr>
            <w:tcW w:w="403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2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62391" w:rsidTr="00162391">
        <w:tc>
          <w:tcPr>
            <w:tcW w:w="456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</w:t>
            </w:r>
          </w:p>
        </w:tc>
        <w:tc>
          <w:tcPr>
            <w:tcW w:w="403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2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62391" w:rsidTr="00162391">
        <w:tc>
          <w:tcPr>
            <w:tcW w:w="456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9</w:t>
            </w:r>
          </w:p>
        </w:tc>
        <w:tc>
          <w:tcPr>
            <w:tcW w:w="403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2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62391" w:rsidTr="00162391">
        <w:tc>
          <w:tcPr>
            <w:tcW w:w="456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  <w:tc>
          <w:tcPr>
            <w:tcW w:w="403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2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62391" w:rsidTr="00162391">
        <w:tc>
          <w:tcPr>
            <w:tcW w:w="456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11</w:t>
            </w:r>
          </w:p>
        </w:tc>
        <w:tc>
          <w:tcPr>
            <w:tcW w:w="403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2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62391" w:rsidTr="00162391">
        <w:tc>
          <w:tcPr>
            <w:tcW w:w="456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12</w:t>
            </w:r>
          </w:p>
        </w:tc>
        <w:tc>
          <w:tcPr>
            <w:tcW w:w="403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97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2" w:type="dxa"/>
          </w:tcPr>
          <w:p w:rsidR="00162391" w:rsidRDefault="00162391" w:rsidP="0016239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DC44E6" w:rsidRPr="005B552D" w:rsidRDefault="00DC44E6" w:rsidP="00162391">
      <w:pPr>
        <w:pStyle w:val="Header"/>
        <w:tabs>
          <w:tab w:val="clear" w:pos="4153"/>
          <w:tab w:val="clear" w:pos="8306"/>
        </w:tabs>
        <w:jc w:val="center"/>
        <w:rPr>
          <w:rFonts w:ascii="Book Antiqua" w:hAnsi="Book Antiqua"/>
          <w:b/>
          <w:sz w:val="24"/>
          <w:szCs w:val="24"/>
        </w:rPr>
      </w:pPr>
    </w:p>
    <w:p w:rsidR="00DC44E6" w:rsidRDefault="00DC44E6" w:rsidP="00CB22C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sz w:val="24"/>
          <w:szCs w:val="24"/>
        </w:rPr>
      </w:pPr>
    </w:p>
    <w:p w:rsidR="004920A5" w:rsidRDefault="004920A5" w:rsidP="00CB22C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sz w:val="24"/>
          <w:szCs w:val="24"/>
        </w:rPr>
      </w:pPr>
    </w:p>
    <w:p w:rsidR="004920A5" w:rsidRDefault="004920A5" w:rsidP="00CB22C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sz w:val="24"/>
          <w:szCs w:val="24"/>
        </w:rPr>
      </w:pPr>
    </w:p>
    <w:p w:rsidR="004920A5" w:rsidRDefault="004920A5" w:rsidP="00CB22C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sz w:val="24"/>
          <w:szCs w:val="24"/>
        </w:rPr>
      </w:pPr>
    </w:p>
    <w:p w:rsidR="004920A5" w:rsidRDefault="004920A5" w:rsidP="00CB22C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sz w:val="24"/>
          <w:szCs w:val="24"/>
        </w:rPr>
      </w:pPr>
    </w:p>
    <w:p w:rsidR="004920A5" w:rsidRDefault="004920A5" w:rsidP="00CB22C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sz w:val="24"/>
          <w:szCs w:val="24"/>
        </w:rPr>
      </w:pPr>
    </w:p>
    <w:p w:rsidR="004920A5" w:rsidRDefault="004920A5" w:rsidP="00CB22C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sz w:val="24"/>
          <w:szCs w:val="24"/>
        </w:rPr>
      </w:pPr>
    </w:p>
    <w:p w:rsidR="004920A5" w:rsidRDefault="004920A5" w:rsidP="00CB22C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sz w:val="24"/>
          <w:szCs w:val="24"/>
        </w:rPr>
      </w:pPr>
    </w:p>
    <w:p w:rsidR="00421526" w:rsidRPr="005B552D" w:rsidRDefault="00421526" w:rsidP="00CB22C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b/>
          <w:sz w:val="24"/>
          <w:szCs w:val="24"/>
        </w:rPr>
      </w:pPr>
    </w:p>
    <w:p w:rsidR="00421526" w:rsidRPr="005B552D" w:rsidRDefault="00421526" w:rsidP="00CB22C0">
      <w:pPr>
        <w:pStyle w:val="Header"/>
        <w:tabs>
          <w:tab w:val="clear" w:pos="4153"/>
          <w:tab w:val="clear" w:pos="8306"/>
        </w:tabs>
        <w:jc w:val="both"/>
        <w:rPr>
          <w:rFonts w:ascii="Book Antiqua" w:hAnsi="Book Antiqua"/>
          <w:b/>
          <w:sz w:val="24"/>
          <w:szCs w:val="24"/>
        </w:rPr>
      </w:pPr>
    </w:p>
    <w:p w:rsidR="004920A5" w:rsidRDefault="004920A5">
      <w:pPr>
        <w:rPr>
          <w:rFonts w:ascii="Book Antiqua" w:hAnsi="Book Antiqua"/>
          <w:b/>
          <w:sz w:val="24"/>
          <w:szCs w:val="24"/>
        </w:rPr>
      </w:pPr>
    </w:p>
    <w:p w:rsidR="004920A5" w:rsidRDefault="004920A5">
      <w:pPr>
        <w:rPr>
          <w:rFonts w:ascii="Book Antiqua" w:hAnsi="Book Antiqua"/>
          <w:b/>
          <w:sz w:val="24"/>
          <w:szCs w:val="24"/>
        </w:rPr>
      </w:pPr>
    </w:p>
    <w:p w:rsidR="00421526" w:rsidRPr="005B552D" w:rsidRDefault="00421526">
      <w:pPr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br w:type="page"/>
      </w:r>
    </w:p>
    <w:p w:rsidR="00162391" w:rsidRDefault="00162391" w:rsidP="005B69D5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 xml:space="preserve">Vervolg </w:t>
      </w:r>
      <w:r w:rsidRPr="00162391">
        <w:rPr>
          <w:rFonts w:ascii="Book Antiqua" w:hAnsi="Book Antiqua"/>
          <w:b/>
          <w:sz w:val="24"/>
          <w:szCs w:val="24"/>
        </w:rPr>
        <w:t>Deel 1 MC-vragen [45pt]</w:t>
      </w:r>
    </w:p>
    <w:p w:rsidR="00162391" w:rsidRDefault="00162391" w:rsidP="005B69D5">
      <w:pPr>
        <w:rPr>
          <w:rFonts w:ascii="Book Antiqua" w:hAnsi="Book Antiqua"/>
          <w:b/>
          <w:sz w:val="24"/>
          <w:szCs w:val="24"/>
        </w:rPr>
      </w:pPr>
    </w:p>
    <w:p w:rsidR="00E037A5" w:rsidRDefault="00E037A5" w:rsidP="00E037A5">
      <w:pPr>
        <w:pStyle w:val="ListParagraph"/>
        <w:rPr>
          <w:rFonts w:ascii="Book Antiqua" w:hAnsi="Book Antiqua"/>
          <w:sz w:val="24"/>
          <w:szCs w:val="24"/>
        </w:rPr>
      </w:pPr>
    </w:p>
    <w:p w:rsidR="00D73B4E" w:rsidRDefault="00D73B4E" w:rsidP="00CF78C6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D73B4E">
        <w:rPr>
          <w:rFonts w:ascii="Book Antiqua" w:hAnsi="Book Antiqua"/>
          <w:sz w:val="24"/>
          <w:szCs w:val="24"/>
        </w:rPr>
        <w:t>De classificatie van restaurants volgens de Michelin-gids kent 4 klassen: 3 sterren (uitzonderlijk goed), 2 sterren (zeer goed), 1 ster (goed), geen ster (</w:t>
      </w:r>
      <w:proofErr w:type="spellStart"/>
      <w:r w:rsidRPr="00D73B4E">
        <w:rPr>
          <w:rFonts w:ascii="Book Antiqua" w:hAnsi="Book Antiqua"/>
          <w:sz w:val="24"/>
          <w:szCs w:val="24"/>
        </w:rPr>
        <w:t>varierend</w:t>
      </w:r>
      <w:proofErr w:type="spellEnd"/>
      <w:r w:rsidRPr="00D73B4E">
        <w:rPr>
          <w:rFonts w:ascii="Book Antiqua" w:hAnsi="Book Antiqua"/>
          <w:sz w:val="24"/>
          <w:szCs w:val="24"/>
        </w:rPr>
        <w:t xml:space="preserve"> van slecht tot redelijk). Van welk schaaltype is deze variabele “waardering”?</w:t>
      </w:r>
    </w:p>
    <w:p w:rsidR="00D73B4E" w:rsidRPr="00D73B4E" w:rsidRDefault="00D73B4E" w:rsidP="00D73B4E">
      <w:pPr>
        <w:ind w:left="1410"/>
        <w:rPr>
          <w:rFonts w:ascii="Book Antiqua" w:hAnsi="Book Antiqua"/>
          <w:sz w:val="24"/>
          <w:szCs w:val="24"/>
        </w:rPr>
      </w:pPr>
      <w:r w:rsidRPr="00D73B4E">
        <w:rPr>
          <w:rFonts w:ascii="Book Antiqua" w:hAnsi="Book Antiqua"/>
          <w:sz w:val="24"/>
          <w:szCs w:val="24"/>
        </w:rPr>
        <w:t>A)</w:t>
      </w:r>
      <w:r w:rsidRPr="00D73B4E">
        <w:rPr>
          <w:rFonts w:ascii="Book Antiqua" w:hAnsi="Book Antiqua"/>
          <w:sz w:val="24"/>
          <w:szCs w:val="24"/>
        </w:rPr>
        <w:tab/>
        <w:t>nominale schaal</w:t>
      </w:r>
    </w:p>
    <w:p w:rsidR="00D73B4E" w:rsidRPr="00D73B4E" w:rsidRDefault="00D73B4E" w:rsidP="00D73B4E">
      <w:pPr>
        <w:ind w:left="1410"/>
        <w:rPr>
          <w:rFonts w:ascii="Book Antiqua" w:hAnsi="Book Antiqua"/>
          <w:sz w:val="24"/>
          <w:szCs w:val="24"/>
        </w:rPr>
      </w:pPr>
      <w:r w:rsidRPr="00D73B4E">
        <w:rPr>
          <w:rFonts w:ascii="Book Antiqua" w:hAnsi="Book Antiqua"/>
          <w:sz w:val="24"/>
          <w:szCs w:val="24"/>
        </w:rPr>
        <w:t>B)</w:t>
      </w:r>
      <w:r w:rsidRPr="00D73B4E">
        <w:rPr>
          <w:rFonts w:ascii="Book Antiqua" w:hAnsi="Book Antiqua"/>
          <w:sz w:val="24"/>
          <w:szCs w:val="24"/>
        </w:rPr>
        <w:tab/>
        <w:t>intervalschaal</w:t>
      </w:r>
    </w:p>
    <w:p w:rsidR="00D73B4E" w:rsidRPr="00D73B4E" w:rsidRDefault="00D73B4E" w:rsidP="00D73B4E">
      <w:pPr>
        <w:ind w:left="1410"/>
        <w:rPr>
          <w:rFonts w:ascii="Book Antiqua" w:hAnsi="Book Antiqua"/>
          <w:sz w:val="24"/>
          <w:szCs w:val="24"/>
        </w:rPr>
      </w:pPr>
      <w:r w:rsidRPr="00D73B4E">
        <w:rPr>
          <w:rFonts w:ascii="Book Antiqua" w:hAnsi="Book Antiqua"/>
          <w:sz w:val="24"/>
          <w:szCs w:val="24"/>
        </w:rPr>
        <w:t>C)</w:t>
      </w:r>
      <w:r w:rsidRPr="00D73B4E">
        <w:rPr>
          <w:rFonts w:ascii="Book Antiqua" w:hAnsi="Book Antiqua"/>
          <w:sz w:val="24"/>
          <w:szCs w:val="24"/>
        </w:rPr>
        <w:tab/>
        <w:t>ordinale schaal</w:t>
      </w:r>
    </w:p>
    <w:p w:rsidR="00D73B4E" w:rsidRDefault="00D73B4E" w:rsidP="00D73B4E">
      <w:pPr>
        <w:ind w:left="1410"/>
        <w:rPr>
          <w:rFonts w:ascii="Book Antiqua" w:hAnsi="Book Antiqua"/>
          <w:sz w:val="24"/>
          <w:szCs w:val="24"/>
        </w:rPr>
      </w:pPr>
      <w:r w:rsidRPr="00D73B4E">
        <w:rPr>
          <w:rFonts w:ascii="Book Antiqua" w:hAnsi="Book Antiqua"/>
          <w:sz w:val="24"/>
          <w:szCs w:val="24"/>
        </w:rPr>
        <w:t>D)</w:t>
      </w:r>
      <w:r w:rsidRPr="00D73B4E">
        <w:rPr>
          <w:rFonts w:ascii="Book Antiqua" w:hAnsi="Book Antiqua"/>
          <w:sz w:val="24"/>
          <w:szCs w:val="24"/>
        </w:rPr>
        <w:tab/>
        <w:t>ratioschaal</w:t>
      </w:r>
    </w:p>
    <w:p w:rsidR="00D73B4E" w:rsidRDefault="00D73B4E" w:rsidP="00D73B4E">
      <w:pPr>
        <w:ind w:left="1410"/>
        <w:rPr>
          <w:rFonts w:ascii="Book Antiqua" w:hAnsi="Book Antiqua"/>
          <w:sz w:val="24"/>
          <w:szCs w:val="24"/>
        </w:rPr>
      </w:pPr>
    </w:p>
    <w:p w:rsidR="00B57554" w:rsidRPr="00D73B4E" w:rsidRDefault="00B57554" w:rsidP="00D73B4E">
      <w:pPr>
        <w:ind w:left="1410"/>
        <w:rPr>
          <w:rFonts w:ascii="Book Antiqua" w:hAnsi="Book Antiqua"/>
          <w:sz w:val="24"/>
          <w:szCs w:val="24"/>
        </w:rPr>
      </w:pPr>
    </w:p>
    <w:p w:rsidR="00D73B4E" w:rsidRDefault="00D73B4E" w:rsidP="00CF78C6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D73B4E">
        <w:rPr>
          <w:rFonts w:ascii="Book Antiqua" w:hAnsi="Book Antiqua"/>
          <w:sz w:val="24"/>
          <w:szCs w:val="24"/>
        </w:rPr>
        <w:t>Het aantal graden Celsius dat door een thermometer wordt weergegeven is een variabele met een:</w:t>
      </w:r>
    </w:p>
    <w:p w:rsidR="00D73B4E" w:rsidRPr="00D73B4E" w:rsidRDefault="00D73B4E" w:rsidP="00D73B4E">
      <w:pPr>
        <w:pStyle w:val="ListParagraph"/>
        <w:ind w:left="1410"/>
        <w:rPr>
          <w:rFonts w:ascii="Book Antiqua" w:hAnsi="Book Antiqua"/>
          <w:sz w:val="24"/>
          <w:szCs w:val="24"/>
        </w:rPr>
      </w:pPr>
      <w:r w:rsidRPr="00D73B4E">
        <w:rPr>
          <w:rFonts w:ascii="Book Antiqua" w:hAnsi="Book Antiqua"/>
          <w:sz w:val="24"/>
          <w:szCs w:val="24"/>
        </w:rPr>
        <w:t>A)</w:t>
      </w:r>
      <w:r w:rsidRPr="00D73B4E">
        <w:rPr>
          <w:rFonts w:ascii="Book Antiqua" w:hAnsi="Book Antiqua"/>
          <w:sz w:val="24"/>
          <w:szCs w:val="24"/>
        </w:rPr>
        <w:tab/>
        <w:t>nominale schaal</w:t>
      </w:r>
    </w:p>
    <w:p w:rsidR="00D73B4E" w:rsidRPr="00D73B4E" w:rsidRDefault="00D73B4E" w:rsidP="00D73B4E">
      <w:pPr>
        <w:pStyle w:val="ListParagraph"/>
        <w:ind w:left="1410"/>
        <w:rPr>
          <w:rFonts w:ascii="Book Antiqua" w:hAnsi="Book Antiqua"/>
          <w:sz w:val="24"/>
          <w:szCs w:val="24"/>
        </w:rPr>
      </w:pPr>
      <w:r w:rsidRPr="00D73B4E">
        <w:rPr>
          <w:rFonts w:ascii="Book Antiqua" w:hAnsi="Book Antiqua"/>
          <w:sz w:val="24"/>
          <w:szCs w:val="24"/>
        </w:rPr>
        <w:t>B)</w:t>
      </w:r>
      <w:r w:rsidRPr="00D73B4E">
        <w:rPr>
          <w:rFonts w:ascii="Book Antiqua" w:hAnsi="Book Antiqua"/>
          <w:sz w:val="24"/>
          <w:szCs w:val="24"/>
        </w:rPr>
        <w:tab/>
        <w:t>intervalschaal</w:t>
      </w:r>
    </w:p>
    <w:p w:rsidR="00D73B4E" w:rsidRPr="00D73B4E" w:rsidRDefault="00D73B4E" w:rsidP="00D73B4E">
      <w:pPr>
        <w:pStyle w:val="ListParagraph"/>
        <w:ind w:left="1410"/>
        <w:rPr>
          <w:rFonts w:ascii="Book Antiqua" w:hAnsi="Book Antiqua"/>
          <w:sz w:val="24"/>
          <w:szCs w:val="24"/>
        </w:rPr>
      </w:pPr>
      <w:r w:rsidRPr="00D73B4E">
        <w:rPr>
          <w:rFonts w:ascii="Book Antiqua" w:hAnsi="Book Antiqua"/>
          <w:sz w:val="24"/>
          <w:szCs w:val="24"/>
        </w:rPr>
        <w:t>C)</w:t>
      </w:r>
      <w:r w:rsidRPr="00D73B4E">
        <w:rPr>
          <w:rFonts w:ascii="Book Antiqua" w:hAnsi="Book Antiqua"/>
          <w:sz w:val="24"/>
          <w:szCs w:val="24"/>
        </w:rPr>
        <w:tab/>
        <w:t>ordinale schaal</w:t>
      </w:r>
    </w:p>
    <w:p w:rsidR="00D73B4E" w:rsidRDefault="00D73B4E" w:rsidP="00D73B4E">
      <w:pPr>
        <w:pStyle w:val="ListParagraph"/>
        <w:ind w:left="1410"/>
        <w:rPr>
          <w:rFonts w:ascii="Book Antiqua" w:hAnsi="Book Antiqua"/>
          <w:sz w:val="24"/>
          <w:szCs w:val="24"/>
        </w:rPr>
      </w:pPr>
      <w:r w:rsidRPr="00D73B4E">
        <w:rPr>
          <w:rFonts w:ascii="Book Antiqua" w:hAnsi="Book Antiqua"/>
          <w:sz w:val="24"/>
          <w:szCs w:val="24"/>
        </w:rPr>
        <w:t>D)</w:t>
      </w:r>
      <w:r w:rsidRPr="00D73B4E">
        <w:rPr>
          <w:rFonts w:ascii="Book Antiqua" w:hAnsi="Book Antiqua"/>
          <w:sz w:val="24"/>
          <w:szCs w:val="24"/>
        </w:rPr>
        <w:tab/>
        <w:t>ratioschaal</w:t>
      </w:r>
    </w:p>
    <w:p w:rsidR="00D73B4E" w:rsidRDefault="00D73B4E" w:rsidP="00D73B4E">
      <w:pPr>
        <w:pStyle w:val="ListParagraph"/>
        <w:ind w:left="1410" w:hanging="690"/>
        <w:rPr>
          <w:rFonts w:ascii="Book Antiqua" w:hAnsi="Book Antiqua"/>
          <w:sz w:val="24"/>
          <w:szCs w:val="24"/>
        </w:rPr>
      </w:pPr>
    </w:p>
    <w:p w:rsidR="00B57554" w:rsidRDefault="00B57554" w:rsidP="00D73B4E">
      <w:pPr>
        <w:pStyle w:val="ListParagraph"/>
        <w:ind w:left="1410" w:hanging="690"/>
        <w:rPr>
          <w:rFonts w:ascii="Book Antiqua" w:hAnsi="Book Antiqua"/>
          <w:sz w:val="24"/>
          <w:szCs w:val="24"/>
        </w:rPr>
      </w:pPr>
    </w:p>
    <w:p w:rsidR="00D73B4E" w:rsidRDefault="00D73B4E" w:rsidP="00CF78C6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D73B4E">
        <w:rPr>
          <w:rFonts w:ascii="Book Antiqua" w:hAnsi="Book Antiqua"/>
          <w:sz w:val="24"/>
          <w:szCs w:val="24"/>
        </w:rPr>
        <w:t>Een variabele X beschrijft het aantal storingen per etmaal. Een variabel</w:t>
      </w:r>
      <w:r>
        <w:rPr>
          <w:rFonts w:ascii="Book Antiqua" w:hAnsi="Book Antiqua"/>
          <w:sz w:val="24"/>
          <w:szCs w:val="24"/>
        </w:rPr>
        <w:t>e</w:t>
      </w:r>
      <w:r w:rsidRPr="00D73B4E">
        <w:rPr>
          <w:rFonts w:ascii="Book Antiqua" w:hAnsi="Book Antiqua"/>
          <w:sz w:val="24"/>
          <w:szCs w:val="24"/>
        </w:rPr>
        <w:t xml:space="preserve"> Y beschrijft de duur van een storing.</w:t>
      </w:r>
      <w:r w:rsidR="00344952">
        <w:rPr>
          <w:rFonts w:ascii="Book Antiqua" w:hAnsi="Book Antiqua"/>
          <w:sz w:val="24"/>
          <w:szCs w:val="24"/>
        </w:rPr>
        <w:t xml:space="preserve"> Welke uitspraak is juist?</w:t>
      </w:r>
    </w:p>
    <w:p w:rsidR="00D73B4E" w:rsidRDefault="00D73B4E" w:rsidP="00CF78C6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X is discreet en Y is continu</w:t>
      </w:r>
    </w:p>
    <w:p w:rsidR="00D73B4E" w:rsidRDefault="00D73B4E" w:rsidP="00CF78C6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X en Y zijn beiden discreet</w:t>
      </w:r>
    </w:p>
    <w:p w:rsidR="00D73B4E" w:rsidRPr="00D73B4E" w:rsidRDefault="00D73B4E" w:rsidP="00CF78C6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D73B4E">
        <w:rPr>
          <w:rFonts w:ascii="Book Antiqua" w:hAnsi="Book Antiqua"/>
          <w:sz w:val="24"/>
          <w:szCs w:val="24"/>
        </w:rPr>
        <w:t xml:space="preserve">X en Y zijn beiden </w:t>
      </w:r>
      <w:r>
        <w:rPr>
          <w:rFonts w:ascii="Book Antiqua" w:hAnsi="Book Antiqua"/>
          <w:sz w:val="24"/>
          <w:szCs w:val="24"/>
        </w:rPr>
        <w:t>continu</w:t>
      </w:r>
    </w:p>
    <w:p w:rsidR="00D73B4E" w:rsidRDefault="00D73B4E" w:rsidP="00CF78C6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X is continu en Y is discreet</w:t>
      </w:r>
    </w:p>
    <w:p w:rsidR="00D73B4E" w:rsidRDefault="00D73B4E" w:rsidP="00E037A5">
      <w:pPr>
        <w:pStyle w:val="ListParagraph"/>
        <w:rPr>
          <w:rFonts w:ascii="Book Antiqua" w:hAnsi="Book Antiqua"/>
          <w:sz w:val="24"/>
          <w:szCs w:val="24"/>
        </w:rPr>
      </w:pPr>
    </w:p>
    <w:p w:rsidR="00B57554" w:rsidRDefault="00B57554" w:rsidP="00E037A5">
      <w:pPr>
        <w:pStyle w:val="ListParagraph"/>
        <w:rPr>
          <w:rFonts w:ascii="Book Antiqua" w:hAnsi="Book Antiqua"/>
          <w:sz w:val="24"/>
          <w:szCs w:val="24"/>
        </w:rPr>
      </w:pPr>
    </w:p>
    <w:p w:rsidR="00D73B4E" w:rsidRDefault="00C14539" w:rsidP="00CF78C6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Voor 9 studenten zijn de behaalde cijfers voor een tentamen als volgt:</w:t>
      </w:r>
    </w:p>
    <w:p w:rsidR="00C14539" w:rsidRDefault="00C14539" w:rsidP="00C14539">
      <w:pPr>
        <w:pStyle w:val="ListParagraph"/>
        <w:ind w:left="141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60, 56, 90, 60, 58, 64, 76, 88, 78</w:t>
      </w:r>
    </w:p>
    <w:p w:rsidR="00C14539" w:rsidRDefault="00C14539" w:rsidP="00C14539">
      <w:pPr>
        <w:pStyle w:val="ListParagraph"/>
        <w:ind w:left="141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 mediane score bedraagt:</w:t>
      </w:r>
    </w:p>
    <w:p w:rsidR="00C14539" w:rsidRDefault="00C14539" w:rsidP="00CF78C6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60</w:t>
      </w:r>
    </w:p>
    <w:p w:rsidR="00C14539" w:rsidRDefault="000C5C17" w:rsidP="00CF78C6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64</w:t>
      </w:r>
    </w:p>
    <w:p w:rsidR="00C14539" w:rsidRDefault="00C14539" w:rsidP="00CF78C6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58</w:t>
      </w:r>
    </w:p>
    <w:p w:rsidR="00C14539" w:rsidRDefault="00C14539" w:rsidP="00CF78C6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70</w:t>
      </w:r>
    </w:p>
    <w:p w:rsidR="000C5C17" w:rsidRDefault="000C5C17" w:rsidP="000C5C17">
      <w:pPr>
        <w:rPr>
          <w:rFonts w:ascii="Book Antiqua" w:hAnsi="Book Antiqua"/>
          <w:sz w:val="24"/>
          <w:szCs w:val="24"/>
        </w:rPr>
      </w:pPr>
    </w:p>
    <w:p w:rsidR="00B57554" w:rsidRDefault="00B57554" w:rsidP="000C5C17">
      <w:pPr>
        <w:rPr>
          <w:rFonts w:ascii="Book Antiqua" w:hAnsi="Book Antiqua"/>
          <w:sz w:val="24"/>
          <w:szCs w:val="24"/>
        </w:rPr>
      </w:pPr>
    </w:p>
    <w:p w:rsidR="000C5C17" w:rsidRDefault="000C5C17" w:rsidP="00CF78C6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 een </w:t>
      </w:r>
      <w:proofErr w:type="spellStart"/>
      <w:r>
        <w:rPr>
          <w:rFonts w:ascii="Book Antiqua" w:hAnsi="Book Antiqua"/>
          <w:sz w:val="24"/>
          <w:szCs w:val="24"/>
        </w:rPr>
        <w:t>boxplot</w:t>
      </w:r>
      <w:proofErr w:type="spellEnd"/>
      <w:r>
        <w:rPr>
          <w:rFonts w:ascii="Book Antiqua" w:hAnsi="Book Antiqua"/>
          <w:sz w:val="24"/>
          <w:szCs w:val="24"/>
        </w:rPr>
        <w:t xml:space="preserve"> kan men diverse kenmerken van een frequentieverdeling aflezen. Men kan hierin echter </w:t>
      </w:r>
      <w:r w:rsidRPr="000C5C17">
        <w:rPr>
          <w:rFonts w:ascii="Book Antiqua" w:hAnsi="Book Antiqua"/>
          <w:b/>
          <w:i/>
          <w:sz w:val="24"/>
          <w:szCs w:val="24"/>
        </w:rPr>
        <w:t>niet</w:t>
      </w:r>
      <w:r>
        <w:rPr>
          <w:rFonts w:ascii="Book Antiqua" w:hAnsi="Book Antiqua"/>
          <w:sz w:val="24"/>
          <w:szCs w:val="24"/>
        </w:rPr>
        <w:t xml:space="preserve"> aflezen:</w:t>
      </w:r>
    </w:p>
    <w:p w:rsidR="000C5C17" w:rsidRDefault="000C5C17" w:rsidP="00CF78C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Het gemiddelde</w:t>
      </w:r>
    </w:p>
    <w:p w:rsidR="000C5C17" w:rsidRDefault="000C5C17" w:rsidP="00CF78C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 mediaan</w:t>
      </w:r>
    </w:p>
    <w:p w:rsidR="000C5C17" w:rsidRDefault="000C5C17" w:rsidP="00CF78C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Het derde kwartiel</w:t>
      </w:r>
    </w:p>
    <w:p w:rsidR="000C5C17" w:rsidRDefault="000C5C17" w:rsidP="00CF78C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 grootste waarneming</w:t>
      </w:r>
    </w:p>
    <w:p w:rsidR="000C5C17" w:rsidRDefault="000C5C17" w:rsidP="000C5C17">
      <w:pPr>
        <w:rPr>
          <w:rFonts w:ascii="Book Antiqua" w:hAnsi="Book Antiqua"/>
          <w:sz w:val="24"/>
          <w:szCs w:val="24"/>
        </w:rPr>
      </w:pPr>
    </w:p>
    <w:p w:rsidR="000C5C17" w:rsidRDefault="000C5C17" w:rsidP="00CF78C6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Als gemiddeld tentamencijfer van een groep van 15 studenten werd </w:t>
      </w:r>
      <w:r w:rsidR="00E4167C">
        <w:rPr>
          <w:rFonts w:ascii="Book Antiqua" w:hAnsi="Book Antiqua"/>
          <w:sz w:val="24"/>
          <w:szCs w:val="24"/>
        </w:rPr>
        <w:t>60 doorgegeven. Daarbij werd echter de score 28 van een 16</w:t>
      </w:r>
      <w:r w:rsidR="00E4167C" w:rsidRPr="00E4167C">
        <w:rPr>
          <w:rFonts w:ascii="Book Antiqua" w:hAnsi="Book Antiqua"/>
          <w:sz w:val="24"/>
          <w:szCs w:val="24"/>
          <w:vertAlign w:val="superscript"/>
        </w:rPr>
        <w:t>e</w:t>
      </w:r>
      <w:r w:rsidR="00E4167C">
        <w:rPr>
          <w:rFonts w:ascii="Book Antiqua" w:hAnsi="Book Antiqua"/>
          <w:sz w:val="24"/>
          <w:szCs w:val="24"/>
        </w:rPr>
        <w:t xml:space="preserve">  student over het hoofd gezien. Het juiste gemiddelde van de 16 studenten is dus:</w:t>
      </w:r>
    </w:p>
    <w:p w:rsidR="00E4167C" w:rsidRPr="00B57554" w:rsidRDefault="00E4167C" w:rsidP="00CF78C6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 w:rsidRPr="00B57554">
        <w:rPr>
          <w:rFonts w:ascii="Book Antiqua" w:hAnsi="Book Antiqua"/>
          <w:sz w:val="24"/>
          <w:szCs w:val="24"/>
        </w:rPr>
        <w:t>57</w:t>
      </w:r>
    </w:p>
    <w:p w:rsidR="00E4167C" w:rsidRDefault="00B57554" w:rsidP="00CF78C6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58</w:t>
      </w:r>
    </w:p>
    <w:p w:rsidR="00B57554" w:rsidRDefault="00B57554" w:rsidP="00CF78C6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62</w:t>
      </w:r>
    </w:p>
    <w:p w:rsidR="00B57554" w:rsidRDefault="00B57554" w:rsidP="00CF78C6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Niet te berekenen</w:t>
      </w:r>
      <w:r w:rsidR="009E1B53">
        <w:rPr>
          <w:rFonts w:ascii="Book Antiqua" w:hAnsi="Book Antiqua"/>
          <w:sz w:val="24"/>
          <w:szCs w:val="24"/>
        </w:rPr>
        <w:t xml:space="preserve"> met deze gegevens</w:t>
      </w:r>
    </w:p>
    <w:p w:rsidR="00B57554" w:rsidRDefault="00B57554" w:rsidP="00B57554">
      <w:pPr>
        <w:rPr>
          <w:rFonts w:ascii="Book Antiqua" w:hAnsi="Book Antiqua"/>
          <w:sz w:val="24"/>
          <w:szCs w:val="24"/>
        </w:rPr>
      </w:pPr>
    </w:p>
    <w:p w:rsidR="00B57554" w:rsidRDefault="00B57554" w:rsidP="00CF78C6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 een thema zitten 3 studieonderdelen X, Y en Z die achtereenvolgens voor 20%, 30% en voor de helft meewegen in het eindcijfer voor het thema. Je deelresultaten voor de onderdelen X, Y en Z waren achtereenvolgens 10,</w:t>
      </w:r>
      <w:r w:rsidR="005B7793">
        <w:rPr>
          <w:rFonts w:ascii="Book Antiqua" w:hAnsi="Book Antiqua"/>
          <w:sz w:val="24"/>
          <w:szCs w:val="24"/>
        </w:rPr>
        <w:t xml:space="preserve">  </w:t>
      </w:r>
      <w:r>
        <w:rPr>
          <w:rFonts w:ascii="Book Antiqua" w:hAnsi="Book Antiqua"/>
          <w:sz w:val="24"/>
          <w:szCs w:val="24"/>
        </w:rPr>
        <w:t xml:space="preserve"> 6 </w:t>
      </w:r>
      <w:r w:rsidR="005B7793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en </w:t>
      </w:r>
      <w:r w:rsidR="005B7793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4. Je eindcijfer is dus:</w:t>
      </w:r>
    </w:p>
    <w:p w:rsidR="005B7793" w:rsidRDefault="005B7793" w:rsidP="00CF78C6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7,8</w:t>
      </w:r>
    </w:p>
    <w:p w:rsidR="005B7793" w:rsidRDefault="005B7793" w:rsidP="00CF78C6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6,8</w:t>
      </w:r>
    </w:p>
    <w:p w:rsidR="005B7793" w:rsidRDefault="005B7793" w:rsidP="00CF78C6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5,8</w:t>
      </w:r>
    </w:p>
    <w:p w:rsidR="005B7793" w:rsidRDefault="005B7793" w:rsidP="00CF78C6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4,8</w:t>
      </w:r>
    </w:p>
    <w:p w:rsidR="005B7793" w:rsidRDefault="005B7793" w:rsidP="005B7793">
      <w:pPr>
        <w:rPr>
          <w:rFonts w:ascii="Book Antiqua" w:hAnsi="Book Antiqua"/>
          <w:sz w:val="24"/>
          <w:szCs w:val="24"/>
        </w:rPr>
      </w:pPr>
    </w:p>
    <w:p w:rsidR="005B7793" w:rsidRDefault="005B7793" w:rsidP="00CF78C6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Wanneer men een frequentietabel presenteert met behulp van “fracties” (getallen tussen 0 en 1), spreekt men van</w:t>
      </w:r>
    </w:p>
    <w:p w:rsidR="005B7793" w:rsidRDefault="005B7793" w:rsidP="00CF78C6">
      <w:pPr>
        <w:pStyle w:val="ListParagraph"/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Absolute frequenties</w:t>
      </w:r>
    </w:p>
    <w:p w:rsidR="005B7793" w:rsidRDefault="005B7793" w:rsidP="00CF78C6">
      <w:pPr>
        <w:pStyle w:val="ListParagraph"/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Continue frequenties</w:t>
      </w:r>
    </w:p>
    <w:p w:rsidR="005B7793" w:rsidRDefault="005B7793" w:rsidP="00CF78C6">
      <w:pPr>
        <w:pStyle w:val="ListParagraph"/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Cumulatieve frequenties</w:t>
      </w:r>
    </w:p>
    <w:p w:rsidR="005B7793" w:rsidRDefault="005B7793" w:rsidP="00CF78C6">
      <w:pPr>
        <w:pStyle w:val="ListParagraph"/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Relatieve frequenties</w:t>
      </w:r>
    </w:p>
    <w:p w:rsidR="005B7793" w:rsidRDefault="005B7793" w:rsidP="005B7793">
      <w:pPr>
        <w:rPr>
          <w:rFonts w:ascii="Book Antiqua" w:hAnsi="Book Antiqua"/>
          <w:sz w:val="24"/>
          <w:szCs w:val="24"/>
        </w:rPr>
      </w:pPr>
    </w:p>
    <w:p w:rsidR="005B7793" w:rsidRDefault="00C07A51" w:rsidP="00CF78C6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Om het tekenen van een histogram mogelijk te maken, is het noodzakelijk om te werken met</w:t>
      </w:r>
    </w:p>
    <w:p w:rsidR="00C07A51" w:rsidRDefault="00C07A51" w:rsidP="00CF78C6">
      <w:pPr>
        <w:pStyle w:val="ListParagraph"/>
        <w:numPr>
          <w:ilvl w:val="0"/>
          <w:numId w:val="10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Kwalitatieve eenheden</w:t>
      </w:r>
    </w:p>
    <w:p w:rsidR="00C07A51" w:rsidRDefault="00C07A51" w:rsidP="00CF78C6">
      <w:pPr>
        <w:pStyle w:val="ListParagraph"/>
        <w:numPr>
          <w:ilvl w:val="0"/>
          <w:numId w:val="10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Frequentiedichtheden</w:t>
      </w:r>
    </w:p>
    <w:p w:rsidR="00C07A51" w:rsidRDefault="00C07A51" w:rsidP="00CF78C6">
      <w:pPr>
        <w:pStyle w:val="ListParagraph"/>
        <w:numPr>
          <w:ilvl w:val="0"/>
          <w:numId w:val="10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Representatieve variabelen</w:t>
      </w:r>
    </w:p>
    <w:p w:rsidR="00C07A51" w:rsidRDefault="00C07A51" w:rsidP="00CF78C6">
      <w:pPr>
        <w:pStyle w:val="ListParagraph"/>
        <w:numPr>
          <w:ilvl w:val="0"/>
          <w:numId w:val="10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Cumulatieve frequenties</w:t>
      </w:r>
    </w:p>
    <w:p w:rsidR="00C07A51" w:rsidRDefault="00C07A51" w:rsidP="00C07A51">
      <w:pPr>
        <w:rPr>
          <w:rFonts w:ascii="Book Antiqua" w:hAnsi="Book Antiqua"/>
          <w:sz w:val="24"/>
          <w:szCs w:val="24"/>
        </w:rPr>
      </w:pPr>
    </w:p>
    <w:p w:rsidR="00ED7224" w:rsidRDefault="00ED7224" w:rsidP="00CF78C6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Bij een frequentieverdeling van de duur van storingen wordt gewerkt met klassen van 10 minuten breed. De gemeten storingsduren worden op gehele minuten afgerond. De klasse 20 -&lt; 30 heeft dus als werkelijke bovengrens:</w:t>
      </w:r>
    </w:p>
    <w:p w:rsidR="00ED7224" w:rsidRDefault="00ED7224" w:rsidP="00CF78C6">
      <w:pPr>
        <w:pStyle w:val="ListParagraph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30,5 minuut</w:t>
      </w:r>
    </w:p>
    <w:p w:rsidR="00ED7224" w:rsidRDefault="00ED7224" w:rsidP="00CF78C6">
      <w:pPr>
        <w:pStyle w:val="ListParagraph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30 minuten</w:t>
      </w:r>
    </w:p>
    <w:p w:rsidR="00ED7224" w:rsidRDefault="00ED7224" w:rsidP="00CF78C6">
      <w:pPr>
        <w:pStyle w:val="ListParagraph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29,5 minuut</w:t>
      </w:r>
    </w:p>
    <w:p w:rsidR="00ED7224" w:rsidRDefault="00ED7224" w:rsidP="00CF78C6">
      <w:pPr>
        <w:pStyle w:val="ListParagraph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29 minuten</w:t>
      </w:r>
    </w:p>
    <w:p w:rsidR="00ED7224" w:rsidRDefault="00ED7224" w:rsidP="00ED7224">
      <w:pPr>
        <w:rPr>
          <w:rFonts w:ascii="Book Antiqua" w:hAnsi="Book Antiqua"/>
          <w:sz w:val="24"/>
          <w:szCs w:val="24"/>
        </w:rPr>
      </w:pPr>
    </w:p>
    <w:p w:rsidR="003830DF" w:rsidRDefault="003830DF" w:rsidP="00CF78C6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Met de IRQ bedoelt men de “</w:t>
      </w:r>
      <w:proofErr w:type="spellStart"/>
      <w:r>
        <w:rPr>
          <w:rFonts w:ascii="Book Antiqua" w:hAnsi="Book Antiqua"/>
          <w:sz w:val="24"/>
          <w:szCs w:val="24"/>
        </w:rPr>
        <w:t>interkwartiel</w:t>
      </w:r>
      <w:proofErr w:type="spellEnd"/>
      <w:r>
        <w:rPr>
          <w:rFonts w:ascii="Book Antiqua" w:hAnsi="Book Antiqua"/>
          <w:sz w:val="24"/>
          <w:szCs w:val="24"/>
        </w:rPr>
        <w:t xml:space="preserve"> range”, de afstand tussen het 1</w:t>
      </w:r>
      <w:r w:rsidRPr="003830DF">
        <w:rPr>
          <w:rFonts w:ascii="Book Antiqua" w:hAnsi="Book Antiqua"/>
          <w:sz w:val="24"/>
          <w:szCs w:val="24"/>
          <w:vertAlign w:val="superscript"/>
        </w:rPr>
        <w:t>e</w:t>
      </w:r>
      <w:r>
        <w:rPr>
          <w:rFonts w:ascii="Book Antiqua" w:hAnsi="Book Antiqua"/>
          <w:sz w:val="24"/>
          <w:szCs w:val="24"/>
        </w:rPr>
        <w:t xml:space="preserve"> en het 3</w:t>
      </w:r>
      <w:r w:rsidRPr="003830DF">
        <w:rPr>
          <w:rFonts w:ascii="Book Antiqua" w:hAnsi="Book Antiqua"/>
          <w:sz w:val="24"/>
          <w:szCs w:val="24"/>
          <w:vertAlign w:val="superscript"/>
        </w:rPr>
        <w:t>e</w:t>
      </w:r>
      <w:r>
        <w:rPr>
          <w:rFonts w:ascii="Book Antiqua" w:hAnsi="Book Antiqua"/>
          <w:sz w:val="24"/>
          <w:szCs w:val="24"/>
        </w:rPr>
        <w:t xml:space="preserve"> kwartiel. Welke uitspraak over de IRQ is juist?</w:t>
      </w:r>
    </w:p>
    <w:p w:rsidR="003830DF" w:rsidRDefault="003830DF" w:rsidP="00CF78C6">
      <w:pPr>
        <w:pStyle w:val="ListParagraph"/>
        <w:numPr>
          <w:ilvl w:val="0"/>
          <w:numId w:val="1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 IRQ is altijd kleiner dan de spreidingsbreedte</w:t>
      </w:r>
    </w:p>
    <w:p w:rsidR="003830DF" w:rsidRDefault="00F2453D" w:rsidP="00CF78C6">
      <w:pPr>
        <w:pStyle w:val="ListParagraph"/>
        <w:numPr>
          <w:ilvl w:val="0"/>
          <w:numId w:val="1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 modus heeft</w:t>
      </w:r>
      <w:r w:rsidR="003830DF">
        <w:rPr>
          <w:rFonts w:ascii="Book Antiqua" w:hAnsi="Book Antiqua"/>
          <w:sz w:val="24"/>
          <w:szCs w:val="24"/>
        </w:rPr>
        <w:t xml:space="preserve"> invloed op de IRQ</w:t>
      </w:r>
    </w:p>
    <w:p w:rsidR="003830DF" w:rsidRDefault="003830DF" w:rsidP="00CF78C6">
      <w:pPr>
        <w:pStyle w:val="ListParagraph"/>
        <w:numPr>
          <w:ilvl w:val="0"/>
          <w:numId w:val="1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 grootste waarneming heeft invloed op de IRQ</w:t>
      </w:r>
    </w:p>
    <w:p w:rsidR="003830DF" w:rsidRDefault="003830DF" w:rsidP="00CF78C6">
      <w:pPr>
        <w:pStyle w:val="ListParagraph"/>
        <w:numPr>
          <w:ilvl w:val="0"/>
          <w:numId w:val="1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Om de IRQ te kunnen berekenen, moet je de mediaan weten</w:t>
      </w:r>
    </w:p>
    <w:p w:rsidR="003830DF" w:rsidRDefault="003830DF" w:rsidP="003830DF">
      <w:pPr>
        <w:rPr>
          <w:rFonts w:ascii="Book Antiqua" w:hAnsi="Book Antiqua"/>
          <w:sz w:val="24"/>
          <w:szCs w:val="24"/>
        </w:rPr>
      </w:pPr>
    </w:p>
    <w:p w:rsidR="003830DF" w:rsidRDefault="003830DF" w:rsidP="00CF78C6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Een steekproef met een gemiddelde van 25 en een variantie van 100 heeft een variatiecoëfficiënt van:</w:t>
      </w:r>
    </w:p>
    <w:p w:rsidR="00C9181D" w:rsidRDefault="001B4E66" w:rsidP="00CF78C6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</w:t>
      </w:r>
    </w:p>
    <w:p w:rsidR="00C9181D" w:rsidRDefault="00C9181D" w:rsidP="00CF78C6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0,25</w:t>
      </w:r>
    </w:p>
    <w:p w:rsidR="00C9181D" w:rsidRDefault="001B4E66" w:rsidP="00CF78C6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0,</w:t>
      </w:r>
      <w:r w:rsidR="00C9181D">
        <w:rPr>
          <w:rFonts w:ascii="Book Antiqua" w:hAnsi="Book Antiqua"/>
          <w:sz w:val="24"/>
          <w:szCs w:val="24"/>
        </w:rPr>
        <w:t>4</w:t>
      </w:r>
    </w:p>
    <w:p w:rsidR="00C9181D" w:rsidRDefault="00C9181D" w:rsidP="00CF78C6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</w:t>
      </w:r>
      <w:r w:rsidR="001B4E66">
        <w:rPr>
          <w:rFonts w:ascii="Book Antiqua" w:hAnsi="Book Antiqua"/>
          <w:sz w:val="24"/>
          <w:szCs w:val="24"/>
        </w:rPr>
        <w:t>,5</w:t>
      </w:r>
    </w:p>
    <w:p w:rsidR="00C9181D" w:rsidRDefault="00C9181D" w:rsidP="00C9181D">
      <w:pPr>
        <w:rPr>
          <w:rFonts w:ascii="Book Antiqua" w:hAnsi="Book Antiqua"/>
          <w:sz w:val="24"/>
          <w:szCs w:val="24"/>
        </w:rPr>
      </w:pPr>
    </w:p>
    <w:p w:rsidR="00C9181D" w:rsidRDefault="00C9181D" w:rsidP="00C9181D">
      <w:pPr>
        <w:rPr>
          <w:rFonts w:ascii="Book Antiqua" w:hAnsi="Book Antiqua"/>
          <w:sz w:val="24"/>
          <w:szCs w:val="24"/>
        </w:rPr>
      </w:pPr>
    </w:p>
    <w:p w:rsidR="000C5C17" w:rsidRPr="000C5C17" w:rsidRDefault="003830DF" w:rsidP="00F208B6">
      <w:pPr>
        <w:rPr>
          <w:rFonts w:ascii="Book Antiqua" w:hAnsi="Book Antiqua"/>
          <w:sz w:val="24"/>
          <w:szCs w:val="24"/>
        </w:rPr>
      </w:pPr>
      <w:r w:rsidRPr="00C9181D">
        <w:rPr>
          <w:rFonts w:ascii="Book Antiqua" w:hAnsi="Book Antiqua"/>
          <w:sz w:val="24"/>
          <w:szCs w:val="24"/>
        </w:rPr>
        <w:t xml:space="preserve"> </w:t>
      </w:r>
      <w:r w:rsidR="00ED7224" w:rsidRPr="00C9181D">
        <w:rPr>
          <w:rFonts w:ascii="Book Antiqua" w:hAnsi="Book Antiqua"/>
          <w:sz w:val="24"/>
          <w:szCs w:val="24"/>
        </w:rPr>
        <w:t xml:space="preserve"> </w:t>
      </w:r>
    </w:p>
    <w:p w:rsidR="00162391" w:rsidRDefault="00162391" w:rsidP="005B69D5">
      <w:pPr>
        <w:rPr>
          <w:rFonts w:ascii="Book Antiqua" w:hAnsi="Book Antiqua"/>
          <w:b/>
          <w:sz w:val="24"/>
          <w:szCs w:val="24"/>
        </w:rPr>
      </w:pPr>
    </w:p>
    <w:p w:rsidR="00670F91" w:rsidRDefault="005B69D5" w:rsidP="005B69D5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Deel 2 </w:t>
      </w:r>
      <w:r w:rsidR="00F06813" w:rsidRPr="005B552D">
        <w:rPr>
          <w:rFonts w:ascii="Book Antiqua" w:hAnsi="Book Antiqua"/>
          <w:b/>
          <w:sz w:val="24"/>
          <w:szCs w:val="24"/>
        </w:rPr>
        <w:t>Opgave</w:t>
      </w:r>
      <w:r>
        <w:rPr>
          <w:rFonts w:ascii="Book Antiqua" w:hAnsi="Book Antiqua"/>
          <w:b/>
          <w:sz w:val="24"/>
          <w:szCs w:val="24"/>
        </w:rPr>
        <w:t>n</w:t>
      </w:r>
      <w:r w:rsidR="00F06813" w:rsidRPr="005B552D">
        <w:rPr>
          <w:rFonts w:ascii="Book Antiqua" w:hAnsi="Book Antiqua"/>
          <w:b/>
          <w:sz w:val="24"/>
          <w:szCs w:val="24"/>
        </w:rPr>
        <w:t xml:space="preserve"> </w:t>
      </w:r>
      <w:r w:rsidR="00541405" w:rsidRPr="005B552D">
        <w:rPr>
          <w:rFonts w:ascii="Book Antiqua" w:hAnsi="Book Antiqua"/>
          <w:b/>
          <w:sz w:val="24"/>
          <w:szCs w:val="24"/>
        </w:rPr>
        <w:t>[</w:t>
      </w:r>
      <w:r>
        <w:rPr>
          <w:rFonts w:ascii="Book Antiqua" w:hAnsi="Book Antiqua"/>
          <w:b/>
          <w:sz w:val="24"/>
          <w:szCs w:val="24"/>
        </w:rPr>
        <w:t>4</w:t>
      </w:r>
      <w:r w:rsidR="00394038" w:rsidRPr="005B552D">
        <w:rPr>
          <w:rFonts w:ascii="Book Antiqua" w:hAnsi="Book Antiqua"/>
          <w:b/>
          <w:sz w:val="24"/>
          <w:szCs w:val="24"/>
        </w:rPr>
        <w:t>5</w:t>
      </w:r>
      <w:r>
        <w:rPr>
          <w:rFonts w:ascii="Book Antiqua" w:hAnsi="Book Antiqua"/>
          <w:b/>
          <w:sz w:val="24"/>
          <w:szCs w:val="24"/>
        </w:rPr>
        <w:t>pt</w:t>
      </w:r>
      <w:r w:rsidR="00394038" w:rsidRPr="005B552D">
        <w:rPr>
          <w:rFonts w:ascii="Book Antiqua" w:hAnsi="Book Antiqua"/>
          <w:b/>
          <w:sz w:val="24"/>
          <w:szCs w:val="24"/>
        </w:rPr>
        <w:t xml:space="preserve">] </w:t>
      </w:r>
    </w:p>
    <w:p w:rsidR="00D02F09" w:rsidRDefault="00D02F09" w:rsidP="005B69D5">
      <w:pPr>
        <w:rPr>
          <w:rFonts w:ascii="Book Antiqua" w:hAnsi="Book Antiqua"/>
          <w:b/>
          <w:sz w:val="24"/>
          <w:szCs w:val="24"/>
        </w:rPr>
      </w:pPr>
    </w:p>
    <w:p w:rsidR="00F208B6" w:rsidRDefault="00F208B6" w:rsidP="005B69D5">
      <w:pPr>
        <w:rPr>
          <w:rFonts w:ascii="Book Antiqua" w:hAnsi="Book Antiqua"/>
          <w:b/>
          <w:sz w:val="24"/>
          <w:szCs w:val="24"/>
        </w:rPr>
      </w:pPr>
    </w:p>
    <w:p w:rsidR="00F208B6" w:rsidRDefault="00F208B6" w:rsidP="005B69D5">
      <w:pPr>
        <w:rPr>
          <w:rFonts w:ascii="Book Antiqua" w:hAnsi="Book Antiqua"/>
          <w:b/>
          <w:sz w:val="24"/>
          <w:szCs w:val="24"/>
        </w:rPr>
      </w:pPr>
    </w:p>
    <w:p w:rsidR="005B69D5" w:rsidRDefault="005B69D5" w:rsidP="005B69D5">
      <w:r w:rsidRPr="005B69D5">
        <w:t>De</w:t>
      </w:r>
      <w:r>
        <w:t xml:space="preserve"> best passende rechte lijn Y= a + </w:t>
      </w:r>
      <w:proofErr w:type="spellStart"/>
      <w:r>
        <w:t>bX</w:t>
      </w:r>
      <w:proofErr w:type="spellEnd"/>
      <w:r>
        <w:t xml:space="preserve"> door een puntenwolk met </w:t>
      </w:r>
      <m:oMath>
        <m:r>
          <w:rPr>
            <w:rFonts w:ascii="Cambria Math" w:hAnsi="Cambria Math"/>
          </w:rPr>
          <m:t xml:space="preserve">n </m:t>
        </m:r>
      </m:oMath>
      <w:r>
        <w:t>punten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kan worden berekend </w:t>
      </w:r>
      <w:r w:rsidR="00194FB3">
        <w:t>m.b.v.</w:t>
      </w:r>
      <w:r>
        <w:t xml:space="preserve"> de volgende formules:</w:t>
      </w:r>
    </w:p>
    <w:p w:rsidR="005B69D5" w:rsidRDefault="005B69D5" w:rsidP="005B69D5"/>
    <w:p w:rsidR="005B69D5" w:rsidRPr="007F5783" w:rsidRDefault="005B69D5" w:rsidP="005B69D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n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 xml:space="preserve">n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5B69D5" w:rsidRDefault="005B69D5" w:rsidP="005B69D5">
      <w:pPr>
        <w:rPr>
          <w:rFonts w:ascii="Book Antiqua" w:hAnsi="Book Antiqua"/>
          <w:b/>
          <w:sz w:val="24"/>
          <w:szCs w:val="24"/>
        </w:rPr>
      </w:pPr>
    </w:p>
    <w:p w:rsidR="005B69D5" w:rsidRPr="00D02F09" w:rsidRDefault="005B69D5" w:rsidP="005B69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-b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</m:oMath>
      </m:oMathPara>
    </w:p>
    <w:p w:rsidR="00D02F09" w:rsidRPr="001542EB" w:rsidRDefault="00D02F09" w:rsidP="005B69D5"/>
    <w:p w:rsidR="005B69D5" w:rsidRDefault="00D02F09" w:rsidP="005B69D5">
      <w:r>
        <w:t xml:space="preserve">De </w:t>
      </w:r>
      <w:r w:rsidRPr="00D02F09">
        <w:t xml:space="preserve">correlatiecoëfficiënt </w:t>
      </w:r>
      <m:oMath>
        <m:r>
          <w:rPr>
            <w:rFonts w:ascii="Cambria Math" w:hAnsi="Cambria Math"/>
          </w:rPr>
          <m:t>r</m:t>
        </m:r>
      </m:oMath>
      <w:r>
        <w:t xml:space="preserve"> van</w:t>
      </w:r>
      <w:r w:rsidR="005B69D5">
        <w:t xml:space="preserve"> de </w:t>
      </w:r>
      <m:oMath>
        <m:r>
          <w:rPr>
            <w:rFonts w:ascii="Cambria Math" w:hAnsi="Cambria Math"/>
          </w:rPr>
          <m:t xml:space="preserve">n </m:t>
        </m:r>
      </m:oMath>
      <w:r>
        <w:t>waarnemingen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F208B6">
        <w:t xml:space="preserve">wordt </w:t>
      </w:r>
      <w:r w:rsidR="005B69D5">
        <w:t>bereken</w:t>
      </w:r>
      <w:r w:rsidR="00F208B6">
        <w:t>d</w:t>
      </w:r>
      <w:r w:rsidR="005B69D5">
        <w:t xml:space="preserve"> met de volgende formule</w:t>
      </w:r>
      <w:r>
        <w:t>:</w:t>
      </w:r>
    </w:p>
    <w:p w:rsidR="00B91644" w:rsidRPr="00B91644" w:rsidRDefault="005B69D5" w:rsidP="00B91644">
      <w:pPr>
        <w:rPr>
          <w:rFonts w:ascii="Calibri" w:hAnsi="Calibri"/>
          <w:szCs w:val="22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eastAsia="Calibri" w:hAnsi="Cambria Math"/>
              <w:szCs w:val="22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/>
                      <w:i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/>
                      <w:szCs w:val="22"/>
                    </w:rPr>
                    <m:t>-n</m:t>
                  </m:r>
                  <m:bar>
                    <m:barPr>
                      <m:pos m:val="top"/>
                      <m:ctrlPr>
                        <w:rPr>
                          <w:rFonts w:ascii="Cambria Math" w:eastAsia="Calibri" w:hAnsi="Cambria Math"/>
                          <w:i/>
                          <w:szCs w:val="22"/>
                        </w:rPr>
                      </m:ctrlPr>
                    </m:barPr>
                    <m:e>
                      <m:r>
                        <w:rPr>
                          <w:rFonts w:ascii="Cambria Math" w:eastAsia="Calibri" w:hAnsi="Cambria Math"/>
                          <w:szCs w:val="22"/>
                        </w:rPr>
                        <m:t>X</m:t>
                      </m:r>
                    </m:e>
                  </m:bar>
                  <m:r>
                    <w:rPr>
                      <w:rFonts w:ascii="Cambria Math" w:eastAsia="Calibri" w:hAnsi="Cambria Math"/>
                      <w:szCs w:val="22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eastAsia="Calibri" w:hAnsi="Cambria Math"/>
                          <w:i/>
                          <w:szCs w:val="22"/>
                        </w:rPr>
                      </m:ctrlPr>
                    </m:barPr>
                    <m:e>
                      <m:r>
                        <w:rPr>
                          <w:rFonts w:ascii="Cambria Math" w:eastAsia="Calibri" w:hAnsi="Cambria Math"/>
                          <w:szCs w:val="22"/>
                        </w:rPr>
                        <m:t xml:space="preserve">Y </m:t>
                      </m:r>
                    </m:e>
                  </m:bar>
                  <m:r>
                    <w:rPr>
                      <w:rFonts w:ascii="Cambria Math" w:eastAsia="Calibri" w:hAnsi="Cambria Math"/>
                      <w:szCs w:val="22"/>
                    </w:rPr>
                    <m:t xml:space="preserve">  </m:t>
                  </m:r>
                </m:e>
              </m:nary>
              <m:r>
                <w:rPr>
                  <w:rFonts w:ascii="Cambria Math" w:eastAsia="Calibri" w:hAnsi="Cambria Math"/>
                  <w:szCs w:val="22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/>
                      <w:szCs w:val="22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libri" w:hAnsi="Cambria Math"/>
                          <w:i/>
                          <w:szCs w:val="22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Cs w:val="2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libri" w:hAnsi="Cambria Math"/>
                          <w:szCs w:val="22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szCs w:val="22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Calibri" w:hAnsi="Cambria Math"/>
                                  <w:i/>
                                  <w:szCs w:val="22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Calibri" w:hAnsi="Cambria Math"/>
                                  <w:szCs w:val="22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eastAsia="Calibri" w:hAnsi="Cambria Math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/>
                          <w:szCs w:val="22"/>
                        </w:rPr>
                        <m:t>)(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libri" w:hAnsi="Cambria Math"/>
                              <w:i/>
                              <w:szCs w:val="22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Cs w:val="22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Calibri" w:hAnsi="Cambria Math"/>
                              <w:szCs w:val="22"/>
                            </w:rPr>
                            <m:t>-n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Cs w:val="22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Cs w:val="22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Cs w:val="22"/>
                                    </w:rPr>
                                    <m:t>Y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eastAsia="Calibri" w:hAnsi="Cambria Math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/>
                              <w:szCs w:val="22"/>
                            </w:rPr>
                            <m:t>)</m:t>
                          </m:r>
                        </m:e>
                      </m:nary>
                    </m:e>
                  </m:nary>
                </m:e>
              </m:rad>
            </m:den>
          </m:f>
        </m:oMath>
      </m:oMathPara>
    </w:p>
    <w:p w:rsidR="005B69D5" w:rsidRPr="00FF3BEA" w:rsidRDefault="005B69D5" w:rsidP="005B69D5"/>
    <w:p w:rsidR="005B69D5" w:rsidRDefault="00D02F09" w:rsidP="005B69D5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============================================================</w:t>
      </w:r>
    </w:p>
    <w:p w:rsidR="005B69D5" w:rsidRDefault="005B69D5" w:rsidP="005B69D5">
      <w:pPr>
        <w:rPr>
          <w:rFonts w:ascii="Book Antiqua" w:hAnsi="Book Antiqua"/>
          <w:sz w:val="24"/>
          <w:szCs w:val="24"/>
        </w:rPr>
      </w:pPr>
    </w:p>
    <w:p w:rsidR="00D02F09" w:rsidRPr="00160FAE" w:rsidRDefault="00D02F09" w:rsidP="005B69D5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  <w:szCs w:val="24"/>
        </w:rPr>
        <w:t xml:space="preserve">Gegeven is een eenvoudige steekproef van 3 waarnemingen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: </w:t>
      </w:r>
      <w:r w:rsidRPr="00160FAE">
        <w:rPr>
          <w:rFonts w:ascii="Book Antiqua" w:hAnsi="Book Antiqua"/>
          <w:sz w:val="24"/>
        </w:rPr>
        <w:t>(1,2) , (2,1) en (3,3)</w:t>
      </w:r>
    </w:p>
    <w:p w:rsidR="00D02F09" w:rsidRDefault="00D02F09" w:rsidP="005B69D5">
      <w:pPr>
        <w:rPr>
          <w:rFonts w:ascii="Book Antiqua" w:hAnsi="Book Antiqua"/>
          <w:sz w:val="24"/>
        </w:rPr>
      </w:pPr>
      <w:r w:rsidRPr="00160FAE">
        <w:rPr>
          <w:rFonts w:ascii="Book Antiqua" w:hAnsi="Book Antiqua"/>
          <w:sz w:val="24"/>
        </w:rPr>
        <w:t xml:space="preserve">Alle </w:t>
      </w:r>
      <w:r w:rsidR="00160FAE">
        <w:rPr>
          <w:rFonts w:ascii="Book Antiqua" w:hAnsi="Book Antiqua"/>
          <w:sz w:val="24"/>
        </w:rPr>
        <w:t xml:space="preserve">onderstaande </w:t>
      </w:r>
      <w:r w:rsidRPr="00160FAE">
        <w:rPr>
          <w:rFonts w:ascii="Book Antiqua" w:hAnsi="Book Antiqua"/>
          <w:sz w:val="24"/>
        </w:rPr>
        <w:t>vragen hebben betrekking op deze steekproe</w:t>
      </w:r>
      <w:r w:rsidR="00160FAE">
        <w:rPr>
          <w:rFonts w:ascii="Book Antiqua" w:hAnsi="Book Antiqua"/>
          <w:sz w:val="24"/>
        </w:rPr>
        <w:t>f</w:t>
      </w:r>
      <w:r w:rsidR="00C9181D">
        <w:rPr>
          <w:rFonts w:ascii="Book Antiqua" w:hAnsi="Book Antiqua"/>
          <w:sz w:val="24"/>
        </w:rPr>
        <w:t>.</w:t>
      </w:r>
    </w:p>
    <w:p w:rsidR="00C9181D" w:rsidRDefault="00C9181D" w:rsidP="005B69D5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Laat je berekeningen zien.</w:t>
      </w:r>
    </w:p>
    <w:p w:rsidR="00160FAE" w:rsidRDefault="00160FAE" w:rsidP="005B69D5">
      <w:pPr>
        <w:rPr>
          <w:rFonts w:ascii="Book Antiqua" w:hAnsi="Book Antiqua"/>
          <w:sz w:val="24"/>
        </w:rPr>
      </w:pPr>
    </w:p>
    <w:p w:rsidR="00160FAE" w:rsidRPr="00160FAE" w:rsidRDefault="00057118" w:rsidP="00CF78C6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</w:t>
      </w:r>
      <w:r w:rsidR="00F208B6">
        <w:rPr>
          <w:rFonts w:ascii="Book Antiqua" w:hAnsi="Book Antiqua"/>
          <w:sz w:val="24"/>
          <w:szCs w:val="24"/>
        </w:rPr>
        <w:t>3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pt</w:t>
      </w:r>
      <w:proofErr w:type="spellEnd"/>
      <w:r>
        <w:rPr>
          <w:rFonts w:ascii="Book Antiqua" w:hAnsi="Book Antiqua"/>
          <w:sz w:val="24"/>
          <w:szCs w:val="24"/>
        </w:rPr>
        <w:t xml:space="preserve">) </w:t>
      </w:r>
      <w:r w:rsidR="00160FAE">
        <w:rPr>
          <w:rFonts w:ascii="Book Antiqua" w:hAnsi="Book Antiqua"/>
          <w:sz w:val="24"/>
          <w:szCs w:val="24"/>
        </w:rPr>
        <w:t xml:space="preserve">Bereken de gemiddelde absolute afwijking van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57118" w:rsidRPr="00057118" w:rsidRDefault="00057118" w:rsidP="00CF78C6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057118">
        <w:rPr>
          <w:rFonts w:ascii="Book Antiqua" w:hAnsi="Book Antiqua"/>
          <w:sz w:val="24"/>
          <w:szCs w:val="24"/>
        </w:rPr>
        <w:t>(</w:t>
      </w:r>
      <w:r w:rsidR="00F208B6">
        <w:rPr>
          <w:rFonts w:ascii="Book Antiqua" w:hAnsi="Book Antiqua"/>
          <w:sz w:val="24"/>
          <w:szCs w:val="24"/>
        </w:rPr>
        <w:t>4</w:t>
      </w:r>
      <w:r w:rsidRPr="0005711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57118">
        <w:rPr>
          <w:rFonts w:ascii="Book Antiqua" w:hAnsi="Book Antiqua"/>
          <w:sz w:val="24"/>
          <w:szCs w:val="24"/>
        </w:rPr>
        <w:t>pt</w:t>
      </w:r>
      <w:proofErr w:type="spellEnd"/>
      <w:r w:rsidRPr="00057118">
        <w:rPr>
          <w:rFonts w:ascii="Book Antiqua" w:hAnsi="Book Antiqua"/>
          <w:sz w:val="24"/>
          <w:szCs w:val="24"/>
        </w:rPr>
        <w:t xml:space="preserve">) </w:t>
      </w:r>
      <w:r w:rsidR="00160FAE">
        <w:rPr>
          <w:rFonts w:ascii="Book Antiqua" w:hAnsi="Book Antiqua"/>
          <w:sz w:val="24"/>
          <w:szCs w:val="24"/>
        </w:rPr>
        <w:t xml:space="preserve">Bereken de steekproefvariantie van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7D207E" w:rsidRDefault="00057118" w:rsidP="00CF78C6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7D207E">
        <w:rPr>
          <w:rFonts w:ascii="Book Antiqua" w:hAnsi="Book Antiqua"/>
          <w:sz w:val="24"/>
          <w:szCs w:val="24"/>
        </w:rPr>
        <w:t xml:space="preserve">(12 </w:t>
      </w:r>
      <w:proofErr w:type="spellStart"/>
      <w:r w:rsidRPr="007D207E">
        <w:rPr>
          <w:rFonts w:ascii="Book Antiqua" w:hAnsi="Book Antiqua"/>
          <w:sz w:val="24"/>
          <w:szCs w:val="24"/>
        </w:rPr>
        <w:t>pt</w:t>
      </w:r>
      <w:proofErr w:type="spellEnd"/>
      <w:r w:rsidRPr="007D207E">
        <w:rPr>
          <w:rFonts w:ascii="Book Antiqua" w:hAnsi="Book Antiqua"/>
          <w:sz w:val="24"/>
          <w:szCs w:val="24"/>
        </w:rPr>
        <w:t xml:space="preserve">) </w:t>
      </w:r>
      <w:r w:rsidR="00160FAE" w:rsidRPr="007D207E">
        <w:rPr>
          <w:rFonts w:ascii="Book Antiqua" w:hAnsi="Book Antiqua"/>
          <w:sz w:val="24"/>
          <w:szCs w:val="24"/>
        </w:rPr>
        <w:t xml:space="preserve">Bereken de </w:t>
      </w:r>
      <w:r w:rsidRPr="007D207E">
        <w:rPr>
          <w:rFonts w:ascii="Book Antiqua" w:hAnsi="Book Antiqua"/>
          <w:sz w:val="24"/>
          <w:szCs w:val="24"/>
        </w:rPr>
        <w:t xml:space="preserve">best passende lijn in de </w:t>
      </w:r>
      <w:r w:rsidR="00160FAE" w:rsidRPr="007D207E">
        <w:rPr>
          <w:rFonts w:ascii="Book Antiqua" w:hAnsi="Book Antiqua"/>
          <w:sz w:val="24"/>
          <w:szCs w:val="24"/>
        </w:rPr>
        <w:t>steekproef</w:t>
      </w:r>
      <w:r w:rsidRPr="007D207E">
        <w:rPr>
          <w:rFonts w:ascii="Book Antiqua" w:hAnsi="Book Antiqua"/>
          <w:sz w:val="24"/>
          <w:szCs w:val="24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7D207E">
        <w:rPr>
          <w:rFonts w:ascii="Book Antiqua" w:hAnsi="Book Antiqua"/>
          <w:sz w:val="24"/>
          <w:szCs w:val="24"/>
        </w:rPr>
        <w:t xml:space="preserve"> </w:t>
      </w:r>
    </w:p>
    <w:p w:rsidR="00057118" w:rsidRPr="007D207E" w:rsidRDefault="00057118" w:rsidP="00CF78C6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7D207E">
        <w:rPr>
          <w:rFonts w:ascii="Book Antiqua" w:hAnsi="Book Antiqua"/>
          <w:sz w:val="24"/>
        </w:rPr>
        <w:t>(</w:t>
      </w:r>
      <w:r w:rsidR="00F208B6" w:rsidRPr="007D207E">
        <w:rPr>
          <w:rFonts w:ascii="Book Antiqua" w:hAnsi="Book Antiqua"/>
          <w:sz w:val="24"/>
        </w:rPr>
        <w:t>5</w:t>
      </w:r>
      <w:r w:rsidRPr="007D207E">
        <w:rPr>
          <w:rFonts w:ascii="Book Antiqua" w:hAnsi="Book Antiqua"/>
          <w:sz w:val="24"/>
        </w:rPr>
        <w:t xml:space="preserve"> </w:t>
      </w:r>
      <w:proofErr w:type="spellStart"/>
      <w:r w:rsidRPr="007D207E">
        <w:rPr>
          <w:rFonts w:ascii="Book Antiqua" w:hAnsi="Book Antiqua"/>
          <w:sz w:val="24"/>
        </w:rPr>
        <w:t>pt</w:t>
      </w:r>
      <w:proofErr w:type="spellEnd"/>
      <w:r w:rsidRPr="007D207E">
        <w:rPr>
          <w:rFonts w:ascii="Book Antiqua" w:hAnsi="Book Antiqua"/>
          <w:sz w:val="24"/>
        </w:rPr>
        <w:t>) Geef een interpretatie van de regressiecoëfficiënt</w:t>
      </w:r>
    </w:p>
    <w:p w:rsidR="00F208B6" w:rsidRPr="00057118" w:rsidRDefault="00F208B6" w:rsidP="00CF78C6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(4 </w:t>
      </w:r>
      <w:proofErr w:type="spellStart"/>
      <w:r>
        <w:rPr>
          <w:rFonts w:ascii="Book Antiqua" w:hAnsi="Book Antiqua"/>
          <w:sz w:val="24"/>
          <w:szCs w:val="24"/>
        </w:rPr>
        <w:t>pt</w:t>
      </w:r>
      <w:proofErr w:type="spellEnd"/>
      <w:r>
        <w:rPr>
          <w:rFonts w:ascii="Book Antiqua" w:hAnsi="Book Antiqua"/>
          <w:sz w:val="24"/>
          <w:szCs w:val="24"/>
        </w:rPr>
        <w:t>) Welke Y-waarde zou je voorspellen bij een X-waarde van</w:t>
      </w:r>
      <w:r w:rsidR="0056491F">
        <w:rPr>
          <w:rFonts w:ascii="Book Antiqua" w:hAnsi="Book Antiqua"/>
          <w:sz w:val="24"/>
          <w:szCs w:val="24"/>
        </w:rPr>
        <w:t xml:space="preserve"> 4</w:t>
      </w:r>
    </w:p>
    <w:p w:rsidR="00057118" w:rsidRPr="00057118" w:rsidRDefault="00057118" w:rsidP="00CF78C6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057118">
        <w:rPr>
          <w:rFonts w:ascii="Book Antiqua" w:hAnsi="Book Antiqua"/>
          <w:sz w:val="24"/>
        </w:rPr>
        <w:t>(</w:t>
      </w:r>
      <w:r>
        <w:rPr>
          <w:rFonts w:ascii="Book Antiqua" w:hAnsi="Book Antiqua"/>
          <w:sz w:val="24"/>
        </w:rPr>
        <w:t>12</w:t>
      </w:r>
      <w:r w:rsidRPr="00057118">
        <w:rPr>
          <w:rFonts w:ascii="Book Antiqua" w:hAnsi="Book Antiqua"/>
          <w:sz w:val="24"/>
        </w:rPr>
        <w:t xml:space="preserve"> </w:t>
      </w:r>
      <w:proofErr w:type="spellStart"/>
      <w:r w:rsidRPr="00057118">
        <w:rPr>
          <w:rFonts w:ascii="Book Antiqua" w:hAnsi="Book Antiqua"/>
          <w:sz w:val="24"/>
        </w:rPr>
        <w:t>pt</w:t>
      </w:r>
      <w:proofErr w:type="spellEnd"/>
      <w:r w:rsidRPr="00057118">
        <w:rPr>
          <w:rFonts w:ascii="Book Antiqua" w:hAnsi="Book Antiqua"/>
          <w:sz w:val="24"/>
        </w:rPr>
        <w:t xml:space="preserve">) </w:t>
      </w:r>
      <w:r>
        <w:rPr>
          <w:rFonts w:ascii="Book Antiqua" w:hAnsi="Book Antiqua"/>
          <w:sz w:val="24"/>
        </w:rPr>
        <w:t>Bereken de correlatiecoëfficiënt</w:t>
      </w:r>
    </w:p>
    <w:p w:rsidR="00057118" w:rsidRPr="00057118" w:rsidRDefault="00057118" w:rsidP="00CF78C6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057118">
        <w:rPr>
          <w:rFonts w:ascii="Book Antiqua" w:hAnsi="Book Antiqua"/>
          <w:sz w:val="24"/>
        </w:rPr>
        <w:t>(</w:t>
      </w:r>
      <w:r w:rsidR="00F208B6">
        <w:rPr>
          <w:rFonts w:ascii="Book Antiqua" w:hAnsi="Book Antiqua"/>
          <w:sz w:val="24"/>
        </w:rPr>
        <w:t>5</w:t>
      </w:r>
      <w:r w:rsidRPr="00057118">
        <w:rPr>
          <w:rFonts w:ascii="Book Antiqua" w:hAnsi="Book Antiqua"/>
          <w:sz w:val="24"/>
        </w:rPr>
        <w:t xml:space="preserve"> </w:t>
      </w:r>
      <w:proofErr w:type="spellStart"/>
      <w:r w:rsidRPr="00057118">
        <w:rPr>
          <w:rFonts w:ascii="Book Antiqua" w:hAnsi="Book Antiqua"/>
          <w:sz w:val="24"/>
        </w:rPr>
        <w:t>pt</w:t>
      </w:r>
      <w:proofErr w:type="spellEnd"/>
      <w:r w:rsidRPr="00057118">
        <w:rPr>
          <w:rFonts w:ascii="Book Antiqua" w:hAnsi="Book Antiqua"/>
          <w:sz w:val="24"/>
        </w:rPr>
        <w:t xml:space="preserve">) </w:t>
      </w:r>
      <w:r>
        <w:rPr>
          <w:rFonts w:ascii="Book Antiqua" w:hAnsi="Book Antiqua"/>
          <w:sz w:val="24"/>
        </w:rPr>
        <w:t xml:space="preserve">Geef </w:t>
      </w:r>
      <w:r w:rsidRPr="00057118">
        <w:rPr>
          <w:rFonts w:ascii="Book Antiqua" w:hAnsi="Book Antiqua"/>
          <w:sz w:val="24"/>
        </w:rPr>
        <w:t xml:space="preserve">een interpretatie van de </w:t>
      </w:r>
      <w:r>
        <w:rPr>
          <w:rFonts w:ascii="Book Antiqua" w:hAnsi="Book Antiqua"/>
          <w:sz w:val="24"/>
        </w:rPr>
        <w:t>correlatie</w:t>
      </w:r>
      <w:r w:rsidRPr="00057118">
        <w:rPr>
          <w:rFonts w:ascii="Book Antiqua" w:hAnsi="Book Antiqua"/>
          <w:sz w:val="24"/>
        </w:rPr>
        <w:t>coëfficiënt</w:t>
      </w:r>
    </w:p>
    <w:p w:rsidR="00160FAE" w:rsidRDefault="00160FAE" w:rsidP="00160FAE">
      <w:pPr>
        <w:rPr>
          <w:rFonts w:ascii="Book Antiqua" w:hAnsi="Book Antiqua"/>
          <w:sz w:val="24"/>
          <w:szCs w:val="24"/>
        </w:rPr>
      </w:pPr>
    </w:p>
    <w:p w:rsidR="00160FAE" w:rsidRDefault="00160FAE" w:rsidP="00160FAE">
      <w:pPr>
        <w:rPr>
          <w:rFonts w:ascii="Book Antiqua" w:hAnsi="Book Antiqua"/>
          <w:sz w:val="24"/>
          <w:szCs w:val="24"/>
        </w:rPr>
      </w:pPr>
    </w:p>
    <w:p w:rsidR="00160FAE" w:rsidRPr="00160FAE" w:rsidRDefault="00160FAE" w:rsidP="00160FAE">
      <w:pPr>
        <w:rPr>
          <w:rFonts w:ascii="Book Antiqua" w:hAnsi="Book Antiqua"/>
          <w:sz w:val="24"/>
          <w:szCs w:val="24"/>
        </w:rPr>
      </w:pPr>
    </w:p>
    <w:p w:rsidR="00C477C1" w:rsidRDefault="00421526" w:rsidP="00C9181D">
      <w:pPr>
        <w:jc w:val="center"/>
        <w:rPr>
          <w:rFonts w:ascii="Book Antiqua" w:hAnsi="Book Antiqua"/>
          <w:b/>
          <w:sz w:val="24"/>
          <w:szCs w:val="24"/>
        </w:rPr>
      </w:pPr>
      <w:r w:rsidRPr="005B552D">
        <w:rPr>
          <w:rFonts w:ascii="Book Antiqua" w:hAnsi="Book Antiqua"/>
          <w:b/>
          <w:sz w:val="24"/>
          <w:szCs w:val="24"/>
        </w:rPr>
        <w:t>**** EINDE TENTAMEN ****</w:t>
      </w:r>
    </w:p>
    <w:sectPr w:rsidR="00C477C1" w:rsidSect="00AE4C72">
      <w:footerReference w:type="even" r:id="rId9"/>
      <w:footerReference w:type="default" r:id="rId10"/>
      <w:type w:val="continuous"/>
      <w:pgSz w:w="12240" w:h="15840"/>
      <w:pgMar w:top="709" w:right="1418" w:bottom="709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44E" w:rsidRDefault="00AD444E">
      <w:r>
        <w:separator/>
      </w:r>
    </w:p>
  </w:endnote>
  <w:endnote w:type="continuationSeparator" w:id="0">
    <w:p w:rsidR="00AD444E" w:rsidRDefault="00AD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inite Roman Wide">
    <w:panose1 w:val="020B0500000000000000"/>
    <w:charset w:val="00"/>
    <w:family w:val="swiss"/>
    <w:pitch w:val="variable"/>
    <w:sig w:usb0="800000A7" w:usb1="00000000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2AE" w:rsidRDefault="007B0B65" w:rsidP="000B73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2A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22AE" w:rsidRDefault="002A22AE" w:rsidP="00A41D9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2AE" w:rsidRPr="00E851AF" w:rsidRDefault="007B0B65" w:rsidP="000B73E0">
    <w:pPr>
      <w:pStyle w:val="Footer"/>
      <w:framePr w:wrap="around" w:vAnchor="text" w:hAnchor="margin" w:xAlign="right" w:y="1"/>
      <w:rPr>
        <w:rStyle w:val="PageNumber"/>
        <w:rFonts w:ascii="Cambria" w:hAnsi="Cambria"/>
        <w:sz w:val="24"/>
        <w:szCs w:val="24"/>
      </w:rPr>
    </w:pPr>
    <w:r w:rsidRPr="00E851AF">
      <w:rPr>
        <w:rStyle w:val="PageNumber"/>
        <w:rFonts w:ascii="Cambria" w:hAnsi="Cambria"/>
        <w:sz w:val="24"/>
        <w:szCs w:val="24"/>
      </w:rPr>
      <w:fldChar w:fldCharType="begin"/>
    </w:r>
    <w:r w:rsidR="002A22AE" w:rsidRPr="00E851AF">
      <w:rPr>
        <w:rStyle w:val="PageNumber"/>
        <w:rFonts w:ascii="Cambria" w:hAnsi="Cambria"/>
        <w:sz w:val="24"/>
        <w:szCs w:val="24"/>
      </w:rPr>
      <w:instrText xml:space="preserve">PAGE  </w:instrText>
    </w:r>
    <w:r w:rsidRPr="00E851AF">
      <w:rPr>
        <w:rStyle w:val="PageNumber"/>
        <w:rFonts w:ascii="Cambria" w:hAnsi="Cambria"/>
        <w:sz w:val="24"/>
        <w:szCs w:val="24"/>
      </w:rPr>
      <w:fldChar w:fldCharType="separate"/>
    </w:r>
    <w:r w:rsidR="00D64D5B">
      <w:rPr>
        <w:rStyle w:val="PageNumber"/>
        <w:rFonts w:ascii="Cambria" w:hAnsi="Cambria"/>
        <w:noProof/>
        <w:sz w:val="24"/>
        <w:szCs w:val="24"/>
      </w:rPr>
      <w:t>1</w:t>
    </w:r>
    <w:r w:rsidRPr="00E851AF">
      <w:rPr>
        <w:rStyle w:val="PageNumber"/>
        <w:rFonts w:ascii="Cambria" w:hAnsi="Cambria"/>
        <w:sz w:val="24"/>
        <w:szCs w:val="24"/>
      </w:rPr>
      <w:fldChar w:fldCharType="end"/>
    </w:r>
  </w:p>
  <w:p w:rsidR="002A22AE" w:rsidRDefault="002A22AE" w:rsidP="00A41D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44E" w:rsidRDefault="00AD444E">
      <w:r>
        <w:separator/>
      </w:r>
    </w:p>
  </w:footnote>
  <w:footnote w:type="continuationSeparator" w:id="0">
    <w:p w:rsidR="00AD444E" w:rsidRDefault="00AD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1AB"/>
    <w:multiLevelType w:val="hybridMultilevel"/>
    <w:tmpl w:val="2812953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1AE1"/>
    <w:multiLevelType w:val="hybridMultilevel"/>
    <w:tmpl w:val="D3BC6EB6"/>
    <w:lvl w:ilvl="0" w:tplc="D1EE247A">
      <w:start w:val="1"/>
      <w:numFmt w:val="upperLetter"/>
      <w:lvlText w:val="%1)"/>
      <w:lvlJc w:val="left"/>
      <w:pPr>
        <w:ind w:left="1841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61" w:hanging="360"/>
      </w:pPr>
    </w:lvl>
    <w:lvl w:ilvl="2" w:tplc="0413001B" w:tentative="1">
      <w:start w:val="1"/>
      <w:numFmt w:val="lowerRoman"/>
      <w:lvlText w:val="%3."/>
      <w:lvlJc w:val="right"/>
      <w:pPr>
        <w:ind w:left="3281" w:hanging="180"/>
      </w:pPr>
    </w:lvl>
    <w:lvl w:ilvl="3" w:tplc="0413000F" w:tentative="1">
      <w:start w:val="1"/>
      <w:numFmt w:val="decimal"/>
      <w:lvlText w:val="%4."/>
      <w:lvlJc w:val="left"/>
      <w:pPr>
        <w:ind w:left="4001" w:hanging="360"/>
      </w:pPr>
    </w:lvl>
    <w:lvl w:ilvl="4" w:tplc="04130019" w:tentative="1">
      <w:start w:val="1"/>
      <w:numFmt w:val="lowerLetter"/>
      <w:lvlText w:val="%5."/>
      <w:lvlJc w:val="left"/>
      <w:pPr>
        <w:ind w:left="4721" w:hanging="360"/>
      </w:pPr>
    </w:lvl>
    <w:lvl w:ilvl="5" w:tplc="0413001B" w:tentative="1">
      <w:start w:val="1"/>
      <w:numFmt w:val="lowerRoman"/>
      <w:lvlText w:val="%6."/>
      <w:lvlJc w:val="right"/>
      <w:pPr>
        <w:ind w:left="5441" w:hanging="180"/>
      </w:pPr>
    </w:lvl>
    <w:lvl w:ilvl="6" w:tplc="0413000F" w:tentative="1">
      <w:start w:val="1"/>
      <w:numFmt w:val="decimal"/>
      <w:lvlText w:val="%7."/>
      <w:lvlJc w:val="left"/>
      <w:pPr>
        <w:ind w:left="6161" w:hanging="360"/>
      </w:pPr>
    </w:lvl>
    <w:lvl w:ilvl="7" w:tplc="04130019" w:tentative="1">
      <w:start w:val="1"/>
      <w:numFmt w:val="lowerLetter"/>
      <w:lvlText w:val="%8."/>
      <w:lvlJc w:val="left"/>
      <w:pPr>
        <w:ind w:left="6881" w:hanging="360"/>
      </w:pPr>
    </w:lvl>
    <w:lvl w:ilvl="8" w:tplc="0413001B" w:tentative="1">
      <w:start w:val="1"/>
      <w:numFmt w:val="lowerRoman"/>
      <w:lvlText w:val="%9."/>
      <w:lvlJc w:val="right"/>
      <w:pPr>
        <w:ind w:left="7601" w:hanging="180"/>
      </w:pPr>
    </w:lvl>
  </w:abstractNum>
  <w:abstractNum w:abstractNumId="2">
    <w:nsid w:val="1E167776"/>
    <w:multiLevelType w:val="hybridMultilevel"/>
    <w:tmpl w:val="40AEBFAA"/>
    <w:lvl w:ilvl="0" w:tplc="0413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86A0F"/>
    <w:multiLevelType w:val="hybridMultilevel"/>
    <w:tmpl w:val="FAB23F54"/>
    <w:lvl w:ilvl="0" w:tplc="82D829C6">
      <w:start w:val="1"/>
      <w:numFmt w:val="upperLetter"/>
      <w:lvlText w:val="%1)"/>
      <w:lvlJc w:val="left"/>
      <w:pPr>
        <w:ind w:left="1841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61" w:hanging="360"/>
      </w:pPr>
    </w:lvl>
    <w:lvl w:ilvl="2" w:tplc="0413001B" w:tentative="1">
      <w:start w:val="1"/>
      <w:numFmt w:val="lowerRoman"/>
      <w:lvlText w:val="%3."/>
      <w:lvlJc w:val="right"/>
      <w:pPr>
        <w:ind w:left="3281" w:hanging="180"/>
      </w:pPr>
    </w:lvl>
    <w:lvl w:ilvl="3" w:tplc="0413000F" w:tentative="1">
      <w:start w:val="1"/>
      <w:numFmt w:val="decimal"/>
      <w:lvlText w:val="%4."/>
      <w:lvlJc w:val="left"/>
      <w:pPr>
        <w:ind w:left="4001" w:hanging="360"/>
      </w:pPr>
    </w:lvl>
    <w:lvl w:ilvl="4" w:tplc="04130019" w:tentative="1">
      <w:start w:val="1"/>
      <w:numFmt w:val="lowerLetter"/>
      <w:lvlText w:val="%5."/>
      <w:lvlJc w:val="left"/>
      <w:pPr>
        <w:ind w:left="4721" w:hanging="360"/>
      </w:pPr>
    </w:lvl>
    <w:lvl w:ilvl="5" w:tplc="0413001B" w:tentative="1">
      <w:start w:val="1"/>
      <w:numFmt w:val="lowerRoman"/>
      <w:lvlText w:val="%6."/>
      <w:lvlJc w:val="right"/>
      <w:pPr>
        <w:ind w:left="5441" w:hanging="180"/>
      </w:pPr>
    </w:lvl>
    <w:lvl w:ilvl="6" w:tplc="0413000F" w:tentative="1">
      <w:start w:val="1"/>
      <w:numFmt w:val="decimal"/>
      <w:lvlText w:val="%7."/>
      <w:lvlJc w:val="left"/>
      <w:pPr>
        <w:ind w:left="6161" w:hanging="360"/>
      </w:pPr>
    </w:lvl>
    <w:lvl w:ilvl="7" w:tplc="04130019" w:tentative="1">
      <w:start w:val="1"/>
      <w:numFmt w:val="lowerLetter"/>
      <w:lvlText w:val="%8."/>
      <w:lvlJc w:val="left"/>
      <w:pPr>
        <w:ind w:left="6881" w:hanging="360"/>
      </w:pPr>
    </w:lvl>
    <w:lvl w:ilvl="8" w:tplc="0413001B" w:tentative="1">
      <w:start w:val="1"/>
      <w:numFmt w:val="lowerRoman"/>
      <w:lvlText w:val="%9."/>
      <w:lvlJc w:val="right"/>
      <w:pPr>
        <w:ind w:left="7601" w:hanging="180"/>
      </w:pPr>
    </w:lvl>
  </w:abstractNum>
  <w:abstractNum w:abstractNumId="4">
    <w:nsid w:val="437E7348"/>
    <w:multiLevelType w:val="hybridMultilevel"/>
    <w:tmpl w:val="BB20355A"/>
    <w:lvl w:ilvl="0" w:tplc="A45AA7D8">
      <w:start w:val="1"/>
      <w:numFmt w:val="upperLetter"/>
      <w:lvlText w:val="%1)"/>
      <w:lvlJc w:val="left"/>
      <w:pPr>
        <w:ind w:left="1841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61" w:hanging="360"/>
      </w:pPr>
    </w:lvl>
    <w:lvl w:ilvl="2" w:tplc="0413001B" w:tentative="1">
      <w:start w:val="1"/>
      <w:numFmt w:val="lowerRoman"/>
      <w:lvlText w:val="%3."/>
      <w:lvlJc w:val="right"/>
      <w:pPr>
        <w:ind w:left="3281" w:hanging="180"/>
      </w:pPr>
    </w:lvl>
    <w:lvl w:ilvl="3" w:tplc="0413000F" w:tentative="1">
      <w:start w:val="1"/>
      <w:numFmt w:val="decimal"/>
      <w:lvlText w:val="%4."/>
      <w:lvlJc w:val="left"/>
      <w:pPr>
        <w:ind w:left="4001" w:hanging="360"/>
      </w:pPr>
    </w:lvl>
    <w:lvl w:ilvl="4" w:tplc="04130019" w:tentative="1">
      <w:start w:val="1"/>
      <w:numFmt w:val="lowerLetter"/>
      <w:lvlText w:val="%5."/>
      <w:lvlJc w:val="left"/>
      <w:pPr>
        <w:ind w:left="4721" w:hanging="360"/>
      </w:pPr>
    </w:lvl>
    <w:lvl w:ilvl="5" w:tplc="0413001B" w:tentative="1">
      <w:start w:val="1"/>
      <w:numFmt w:val="lowerRoman"/>
      <w:lvlText w:val="%6."/>
      <w:lvlJc w:val="right"/>
      <w:pPr>
        <w:ind w:left="5441" w:hanging="180"/>
      </w:pPr>
    </w:lvl>
    <w:lvl w:ilvl="6" w:tplc="0413000F" w:tentative="1">
      <w:start w:val="1"/>
      <w:numFmt w:val="decimal"/>
      <w:lvlText w:val="%7."/>
      <w:lvlJc w:val="left"/>
      <w:pPr>
        <w:ind w:left="6161" w:hanging="360"/>
      </w:pPr>
    </w:lvl>
    <w:lvl w:ilvl="7" w:tplc="04130019" w:tentative="1">
      <w:start w:val="1"/>
      <w:numFmt w:val="lowerLetter"/>
      <w:lvlText w:val="%8."/>
      <w:lvlJc w:val="left"/>
      <w:pPr>
        <w:ind w:left="6881" w:hanging="360"/>
      </w:pPr>
    </w:lvl>
    <w:lvl w:ilvl="8" w:tplc="0413001B" w:tentative="1">
      <w:start w:val="1"/>
      <w:numFmt w:val="lowerRoman"/>
      <w:lvlText w:val="%9."/>
      <w:lvlJc w:val="right"/>
      <w:pPr>
        <w:ind w:left="7601" w:hanging="180"/>
      </w:pPr>
    </w:lvl>
  </w:abstractNum>
  <w:abstractNum w:abstractNumId="5">
    <w:nsid w:val="4B413582"/>
    <w:multiLevelType w:val="hybridMultilevel"/>
    <w:tmpl w:val="0644D8EA"/>
    <w:lvl w:ilvl="0" w:tplc="B588BAC0">
      <w:start w:val="1"/>
      <w:numFmt w:val="upperLetter"/>
      <w:lvlText w:val="%1)"/>
      <w:lvlJc w:val="left"/>
      <w:pPr>
        <w:ind w:left="1841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61" w:hanging="360"/>
      </w:pPr>
    </w:lvl>
    <w:lvl w:ilvl="2" w:tplc="0413001B" w:tentative="1">
      <w:start w:val="1"/>
      <w:numFmt w:val="lowerRoman"/>
      <w:lvlText w:val="%3."/>
      <w:lvlJc w:val="right"/>
      <w:pPr>
        <w:ind w:left="3281" w:hanging="180"/>
      </w:pPr>
    </w:lvl>
    <w:lvl w:ilvl="3" w:tplc="0413000F" w:tentative="1">
      <w:start w:val="1"/>
      <w:numFmt w:val="decimal"/>
      <w:lvlText w:val="%4."/>
      <w:lvlJc w:val="left"/>
      <w:pPr>
        <w:ind w:left="4001" w:hanging="360"/>
      </w:pPr>
    </w:lvl>
    <w:lvl w:ilvl="4" w:tplc="04130019" w:tentative="1">
      <w:start w:val="1"/>
      <w:numFmt w:val="lowerLetter"/>
      <w:lvlText w:val="%5."/>
      <w:lvlJc w:val="left"/>
      <w:pPr>
        <w:ind w:left="4721" w:hanging="360"/>
      </w:pPr>
    </w:lvl>
    <w:lvl w:ilvl="5" w:tplc="0413001B" w:tentative="1">
      <w:start w:val="1"/>
      <w:numFmt w:val="lowerRoman"/>
      <w:lvlText w:val="%6."/>
      <w:lvlJc w:val="right"/>
      <w:pPr>
        <w:ind w:left="5441" w:hanging="180"/>
      </w:pPr>
    </w:lvl>
    <w:lvl w:ilvl="6" w:tplc="0413000F" w:tentative="1">
      <w:start w:val="1"/>
      <w:numFmt w:val="decimal"/>
      <w:lvlText w:val="%7."/>
      <w:lvlJc w:val="left"/>
      <w:pPr>
        <w:ind w:left="6161" w:hanging="360"/>
      </w:pPr>
    </w:lvl>
    <w:lvl w:ilvl="7" w:tplc="04130019" w:tentative="1">
      <w:start w:val="1"/>
      <w:numFmt w:val="lowerLetter"/>
      <w:lvlText w:val="%8."/>
      <w:lvlJc w:val="left"/>
      <w:pPr>
        <w:ind w:left="6881" w:hanging="360"/>
      </w:pPr>
    </w:lvl>
    <w:lvl w:ilvl="8" w:tplc="0413001B" w:tentative="1">
      <w:start w:val="1"/>
      <w:numFmt w:val="lowerRoman"/>
      <w:lvlText w:val="%9."/>
      <w:lvlJc w:val="right"/>
      <w:pPr>
        <w:ind w:left="7601" w:hanging="180"/>
      </w:pPr>
    </w:lvl>
  </w:abstractNum>
  <w:abstractNum w:abstractNumId="6">
    <w:nsid w:val="52CB6C5A"/>
    <w:multiLevelType w:val="hybridMultilevel"/>
    <w:tmpl w:val="6E169D72"/>
    <w:lvl w:ilvl="0" w:tplc="5B9CF0C6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576B7A95"/>
    <w:multiLevelType w:val="hybridMultilevel"/>
    <w:tmpl w:val="9496B586"/>
    <w:lvl w:ilvl="0" w:tplc="976A697E">
      <w:start w:val="1"/>
      <w:numFmt w:val="decimal"/>
      <w:lvlText w:val="%1)"/>
      <w:lvlJc w:val="left"/>
      <w:pPr>
        <w:ind w:left="1481" w:hanging="63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6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6A616C18"/>
    <w:multiLevelType w:val="hybridMultilevel"/>
    <w:tmpl w:val="C20A814A"/>
    <w:lvl w:ilvl="0" w:tplc="54465502">
      <w:start w:val="1"/>
      <w:numFmt w:val="upperLetter"/>
      <w:lvlText w:val="%1)"/>
      <w:lvlJc w:val="left"/>
      <w:pPr>
        <w:ind w:left="1841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61" w:hanging="360"/>
      </w:pPr>
    </w:lvl>
    <w:lvl w:ilvl="2" w:tplc="0413001B" w:tentative="1">
      <w:start w:val="1"/>
      <w:numFmt w:val="lowerRoman"/>
      <w:lvlText w:val="%3."/>
      <w:lvlJc w:val="right"/>
      <w:pPr>
        <w:ind w:left="3281" w:hanging="180"/>
      </w:pPr>
    </w:lvl>
    <w:lvl w:ilvl="3" w:tplc="0413000F" w:tentative="1">
      <w:start w:val="1"/>
      <w:numFmt w:val="decimal"/>
      <w:lvlText w:val="%4."/>
      <w:lvlJc w:val="left"/>
      <w:pPr>
        <w:ind w:left="4001" w:hanging="360"/>
      </w:pPr>
    </w:lvl>
    <w:lvl w:ilvl="4" w:tplc="04130019" w:tentative="1">
      <w:start w:val="1"/>
      <w:numFmt w:val="lowerLetter"/>
      <w:lvlText w:val="%5."/>
      <w:lvlJc w:val="left"/>
      <w:pPr>
        <w:ind w:left="4721" w:hanging="360"/>
      </w:pPr>
    </w:lvl>
    <w:lvl w:ilvl="5" w:tplc="0413001B" w:tentative="1">
      <w:start w:val="1"/>
      <w:numFmt w:val="lowerRoman"/>
      <w:lvlText w:val="%6."/>
      <w:lvlJc w:val="right"/>
      <w:pPr>
        <w:ind w:left="5441" w:hanging="180"/>
      </w:pPr>
    </w:lvl>
    <w:lvl w:ilvl="6" w:tplc="0413000F" w:tentative="1">
      <w:start w:val="1"/>
      <w:numFmt w:val="decimal"/>
      <w:lvlText w:val="%7."/>
      <w:lvlJc w:val="left"/>
      <w:pPr>
        <w:ind w:left="6161" w:hanging="360"/>
      </w:pPr>
    </w:lvl>
    <w:lvl w:ilvl="7" w:tplc="04130019" w:tentative="1">
      <w:start w:val="1"/>
      <w:numFmt w:val="lowerLetter"/>
      <w:lvlText w:val="%8."/>
      <w:lvlJc w:val="left"/>
      <w:pPr>
        <w:ind w:left="6881" w:hanging="360"/>
      </w:pPr>
    </w:lvl>
    <w:lvl w:ilvl="8" w:tplc="0413001B" w:tentative="1">
      <w:start w:val="1"/>
      <w:numFmt w:val="lowerRoman"/>
      <w:lvlText w:val="%9."/>
      <w:lvlJc w:val="right"/>
      <w:pPr>
        <w:ind w:left="7601" w:hanging="180"/>
      </w:pPr>
    </w:lvl>
  </w:abstractNum>
  <w:abstractNum w:abstractNumId="9">
    <w:nsid w:val="6FE6078C"/>
    <w:multiLevelType w:val="hybridMultilevel"/>
    <w:tmpl w:val="0850518C"/>
    <w:lvl w:ilvl="0" w:tplc="D9A8AD0A">
      <w:start w:val="1"/>
      <w:numFmt w:val="upperLetter"/>
      <w:lvlText w:val="%1)"/>
      <w:lvlJc w:val="left"/>
      <w:pPr>
        <w:ind w:left="1841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61" w:hanging="360"/>
      </w:pPr>
    </w:lvl>
    <w:lvl w:ilvl="2" w:tplc="0413001B" w:tentative="1">
      <w:start w:val="1"/>
      <w:numFmt w:val="lowerRoman"/>
      <w:lvlText w:val="%3."/>
      <w:lvlJc w:val="right"/>
      <w:pPr>
        <w:ind w:left="3281" w:hanging="180"/>
      </w:pPr>
    </w:lvl>
    <w:lvl w:ilvl="3" w:tplc="0413000F" w:tentative="1">
      <w:start w:val="1"/>
      <w:numFmt w:val="decimal"/>
      <w:lvlText w:val="%4."/>
      <w:lvlJc w:val="left"/>
      <w:pPr>
        <w:ind w:left="4001" w:hanging="360"/>
      </w:pPr>
    </w:lvl>
    <w:lvl w:ilvl="4" w:tplc="04130019" w:tentative="1">
      <w:start w:val="1"/>
      <w:numFmt w:val="lowerLetter"/>
      <w:lvlText w:val="%5."/>
      <w:lvlJc w:val="left"/>
      <w:pPr>
        <w:ind w:left="4721" w:hanging="360"/>
      </w:pPr>
    </w:lvl>
    <w:lvl w:ilvl="5" w:tplc="0413001B" w:tentative="1">
      <w:start w:val="1"/>
      <w:numFmt w:val="lowerRoman"/>
      <w:lvlText w:val="%6."/>
      <w:lvlJc w:val="right"/>
      <w:pPr>
        <w:ind w:left="5441" w:hanging="180"/>
      </w:pPr>
    </w:lvl>
    <w:lvl w:ilvl="6" w:tplc="0413000F" w:tentative="1">
      <w:start w:val="1"/>
      <w:numFmt w:val="decimal"/>
      <w:lvlText w:val="%7."/>
      <w:lvlJc w:val="left"/>
      <w:pPr>
        <w:ind w:left="6161" w:hanging="360"/>
      </w:pPr>
    </w:lvl>
    <w:lvl w:ilvl="7" w:tplc="04130019" w:tentative="1">
      <w:start w:val="1"/>
      <w:numFmt w:val="lowerLetter"/>
      <w:lvlText w:val="%8."/>
      <w:lvlJc w:val="left"/>
      <w:pPr>
        <w:ind w:left="6881" w:hanging="360"/>
      </w:pPr>
    </w:lvl>
    <w:lvl w:ilvl="8" w:tplc="0413001B" w:tentative="1">
      <w:start w:val="1"/>
      <w:numFmt w:val="lowerRoman"/>
      <w:lvlText w:val="%9."/>
      <w:lvlJc w:val="right"/>
      <w:pPr>
        <w:ind w:left="7601" w:hanging="180"/>
      </w:pPr>
    </w:lvl>
  </w:abstractNum>
  <w:abstractNum w:abstractNumId="10">
    <w:nsid w:val="72B566C3"/>
    <w:multiLevelType w:val="hybridMultilevel"/>
    <w:tmpl w:val="6220EEF4"/>
    <w:lvl w:ilvl="0" w:tplc="CC1A9644">
      <w:start w:val="1"/>
      <w:numFmt w:val="upperLetter"/>
      <w:lvlText w:val="%1)"/>
      <w:lvlJc w:val="left"/>
      <w:pPr>
        <w:ind w:left="1841" w:hanging="360"/>
      </w:pPr>
      <w:rPr>
        <w:rFonts w:ascii="Book Antiqua" w:eastAsia="Times New Roman" w:hAnsi="Book Antiqua" w:cs="Times New Roman"/>
      </w:rPr>
    </w:lvl>
    <w:lvl w:ilvl="1" w:tplc="04130019" w:tentative="1">
      <w:start w:val="1"/>
      <w:numFmt w:val="lowerLetter"/>
      <w:lvlText w:val="%2."/>
      <w:lvlJc w:val="left"/>
      <w:pPr>
        <w:ind w:left="2561" w:hanging="360"/>
      </w:pPr>
    </w:lvl>
    <w:lvl w:ilvl="2" w:tplc="0413001B" w:tentative="1">
      <w:start w:val="1"/>
      <w:numFmt w:val="lowerRoman"/>
      <w:lvlText w:val="%3."/>
      <w:lvlJc w:val="right"/>
      <w:pPr>
        <w:ind w:left="3281" w:hanging="180"/>
      </w:pPr>
    </w:lvl>
    <w:lvl w:ilvl="3" w:tplc="0413000F" w:tentative="1">
      <w:start w:val="1"/>
      <w:numFmt w:val="decimal"/>
      <w:lvlText w:val="%4."/>
      <w:lvlJc w:val="left"/>
      <w:pPr>
        <w:ind w:left="4001" w:hanging="360"/>
      </w:pPr>
    </w:lvl>
    <w:lvl w:ilvl="4" w:tplc="04130019" w:tentative="1">
      <w:start w:val="1"/>
      <w:numFmt w:val="lowerLetter"/>
      <w:lvlText w:val="%5."/>
      <w:lvlJc w:val="left"/>
      <w:pPr>
        <w:ind w:left="4721" w:hanging="360"/>
      </w:pPr>
    </w:lvl>
    <w:lvl w:ilvl="5" w:tplc="0413001B" w:tentative="1">
      <w:start w:val="1"/>
      <w:numFmt w:val="lowerRoman"/>
      <w:lvlText w:val="%6."/>
      <w:lvlJc w:val="right"/>
      <w:pPr>
        <w:ind w:left="5441" w:hanging="180"/>
      </w:pPr>
    </w:lvl>
    <w:lvl w:ilvl="6" w:tplc="0413000F" w:tentative="1">
      <w:start w:val="1"/>
      <w:numFmt w:val="decimal"/>
      <w:lvlText w:val="%7."/>
      <w:lvlJc w:val="left"/>
      <w:pPr>
        <w:ind w:left="6161" w:hanging="360"/>
      </w:pPr>
    </w:lvl>
    <w:lvl w:ilvl="7" w:tplc="04130019" w:tentative="1">
      <w:start w:val="1"/>
      <w:numFmt w:val="lowerLetter"/>
      <w:lvlText w:val="%8."/>
      <w:lvlJc w:val="left"/>
      <w:pPr>
        <w:ind w:left="6881" w:hanging="360"/>
      </w:pPr>
    </w:lvl>
    <w:lvl w:ilvl="8" w:tplc="0413001B" w:tentative="1">
      <w:start w:val="1"/>
      <w:numFmt w:val="lowerRoman"/>
      <w:lvlText w:val="%9."/>
      <w:lvlJc w:val="right"/>
      <w:pPr>
        <w:ind w:left="7601" w:hanging="180"/>
      </w:pPr>
    </w:lvl>
  </w:abstractNum>
  <w:abstractNum w:abstractNumId="11">
    <w:nsid w:val="79F50EA1"/>
    <w:multiLevelType w:val="hybridMultilevel"/>
    <w:tmpl w:val="A0CE962C"/>
    <w:lvl w:ilvl="0" w:tplc="0A942452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7CA215FC"/>
    <w:multiLevelType w:val="hybridMultilevel"/>
    <w:tmpl w:val="0B726808"/>
    <w:lvl w:ilvl="0" w:tplc="F6CC8738">
      <w:start w:val="1"/>
      <w:numFmt w:val="upperLetter"/>
      <w:lvlText w:val="%1)"/>
      <w:lvlJc w:val="left"/>
      <w:pPr>
        <w:ind w:left="1841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61" w:hanging="360"/>
      </w:pPr>
    </w:lvl>
    <w:lvl w:ilvl="2" w:tplc="0413001B" w:tentative="1">
      <w:start w:val="1"/>
      <w:numFmt w:val="lowerRoman"/>
      <w:lvlText w:val="%3."/>
      <w:lvlJc w:val="right"/>
      <w:pPr>
        <w:ind w:left="3281" w:hanging="180"/>
      </w:pPr>
    </w:lvl>
    <w:lvl w:ilvl="3" w:tplc="0413000F" w:tentative="1">
      <w:start w:val="1"/>
      <w:numFmt w:val="decimal"/>
      <w:lvlText w:val="%4."/>
      <w:lvlJc w:val="left"/>
      <w:pPr>
        <w:ind w:left="4001" w:hanging="360"/>
      </w:pPr>
    </w:lvl>
    <w:lvl w:ilvl="4" w:tplc="04130019" w:tentative="1">
      <w:start w:val="1"/>
      <w:numFmt w:val="lowerLetter"/>
      <w:lvlText w:val="%5."/>
      <w:lvlJc w:val="left"/>
      <w:pPr>
        <w:ind w:left="4721" w:hanging="360"/>
      </w:pPr>
    </w:lvl>
    <w:lvl w:ilvl="5" w:tplc="0413001B" w:tentative="1">
      <w:start w:val="1"/>
      <w:numFmt w:val="lowerRoman"/>
      <w:lvlText w:val="%6."/>
      <w:lvlJc w:val="right"/>
      <w:pPr>
        <w:ind w:left="5441" w:hanging="180"/>
      </w:pPr>
    </w:lvl>
    <w:lvl w:ilvl="6" w:tplc="0413000F" w:tentative="1">
      <w:start w:val="1"/>
      <w:numFmt w:val="decimal"/>
      <w:lvlText w:val="%7."/>
      <w:lvlJc w:val="left"/>
      <w:pPr>
        <w:ind w:left="6161" w:hanging="360"/>
      </w:pPr>
    </w:lvl>
    <w:lvl w:ilvl="7" w:tplc="04130019" w:tentative="1">
      <w:start w:val="1"/>
      <w:numFmt w:val="lowerLetter"/>
      <w:lvlText w:val="%8."/>
      <w:lvlJc w:val="left"/>
      <w:pPr>
        <w:ind w:left="6881" w:hanging="360"/>
      </w:pPr>
    </w:lvl>
    <w:lvl w:ilvl="8" w:tplc="0413001B" w:tentative="1">
      <w:start w:val="1"/>
      <w:numFmt w:val="lowerRoman"/>
      <w:lvlText w:val="%9."/>
      <w:lvlJc w:val="right"/>
      <w:pPr>
        <w:ind w:left="7601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4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2E"/>
    <w:rsid w:val="000036AF"/>
    <w:rsid w:val="00011D6A"/>
    <w:rsid w:val="0001409E"/>
    <w:rsid w:val="0001786F"/>
    <w:rsid w:val="00022281"/>
    <w:rsid w:val="00032E99"/>
    <w:rsid w:val="00033AD0"/>
    <w:rsid w:val="000374D0"/>
    <w:rsid w:val="00046FB7"/>
    <w:rsid w:val="00052670"/>
    <w:rsid w:val="00057118"/>
    <w:rsid w:val="00070FF5"/>
    <w:rsid w:val="000753B0"/>
    <w:rsid w:val="000755B6"/>
    <w:rsid w:val="00087AB3"/>
    <w:rsid w:val="000B2C06"/>
    <w:rsid w:val="000B41B6"/>
    <w:rsid w:val="000B73E0"/>
    <w:rsid w:val="000B7F9E"/>
    <w:rsid w:val="000C00BC"/>
    <w:rsid w:val="000C5C17"/>
    <w:rsid w:val="000C648A"/>
    <w:rsid w:val="000D00CC"/>
    <w:rsid w:val="000D4F74"/>
    <w:rsid w:val="000E046D"/>
    <w:rsid w:val="00105AE3"/>
    <w:rsid w:val="0011098B"/>
    <w:rsid w:val="00117138"/>
    <w:rsid w:val="001200BD"/>
    <w:rsid w:val="001268A1"/>
    <w:rsid w:val="00142A4F"/>
    <w:rsid w:val="0015018F"/>
    <w:rsid w:val="0015250A"/>
    <w:rsid w:val="00160FAE"/>
    <w:rsid w:val="00162391"/>
    <w:rsid w:val="00176FC4"/>
    <w:rsid w:val="00194FB3"/>
    <w:rsid w:val="001A033D"/>
    <w:rsid w:val="001A0B09"/>
    <w:rsid w:val="001A4069"/>
    <w:rsid w:val="001B4E66"/>
    <w:rsid w:val="001B7CA9"/>
    <w:rsid w:val="001D182A"/>
    <w:rsid w:val="001D1933"/>
    <w:rsid w:val="001D519A"/>
    <w:rsid w:val="001E35B6"/>
    <w:rsid w:val="001E5AF4"/>
    <w:rsid w:val="001F13E5"/>
    <w:rsid w:val="002118C1"/>
    <w:rsid w:val="0021433A"/>
    <w:rsid w:val="00215C8E"/>
    <w:rsid w:val="00222143"/>
    <w:rsid w:val="00231417"/>
    <w:rsid w:val="00233DF1"/>
    <w:rsid w:val="0024147A"/>
    <w:rsid w:val="00242D9C"/>
    <w:rsid w:val="002443CE"/>
    <w:rsid w:val="002447B9"/>
    <w:rsid w:val="00246919"/>
    <w:rsid w:val="002606ED"/>
    <w:rsid w:val="00265036"/>
    <w:rsid w:val="00274D81"/>
    <w:rsid w:val="00287311"/>
    <w:rsid w:val="00290726"/>
    <w:rsid w:val="00290856"/>
    <w:rsid w:val="00291584"/>
    <w:rsid w:val="002938FE"/>
    <w:rsid w:val="002A139D"/>
    <w:rsid w:val="002A22AE"/>
    <w:rsid w:val="002A3701"/>
    <w:rsid w:val="002B63AB"/>
    <w:rsid w:val="002B780C"/>
    <w:rsid w:val="002C1EDD"/>
    <w:rsid w:val="002D507D"/>
    <w:rsid w:val="002D65FB"/>
    <w:rsid w:val="00306265"/>
    <w:rsid w:val="00306D33"/>
    <w:rsid w:val="00310E50"/>
    <w:rsid w:val="00313198"/>
    <w:rsid w:val="0031350A"/>
    <w:rsid w:val="003156DC"/>
    <w:rsid w:val="00323E2D"/>
    <w:rsid w:val="00324189"/>
    <w:rsid w:val="003313F2"/>
    <w:rsid w:val="00344952"/>
    <w:rsid w:val="0034685A"/>
    <w:rsid w:val="003558D2"/>
    <w:rsid w:val="00363487"/>
    <w:rsid w:val="003638A0"/>
    <w:rsid w:val="00371CA8"/>
    <w:rsid w:val="00377BF6"/>
    <w:rsid w:val="00381391"/>
    <w:rsid w:val="003830DF"/>
    <w:rsid w:val="00384904"/>
    <w:rsid w:val="0039394F"/>
    <w:rsid w:val="00394038"/>
    <w:rsid w:val="003A026B"/>
    <w:rsid w:val="003B65AB"/>
    <w:rsid w:val="003D3D14"/>
    <w:rsid w:val="003D493A"/>
    <w:rsid w:val="003D6224"/>
    <w:rsid w:val="003E3A04"/>
    <w:rsid w:val="003F2347"/>
    <w:rsid w:val="003F258C"/>
    <w:rsid w:val="003F2AF6"/>
    <w:rsid w:val="00410624"/>
    <w:rsid w:val="00421526"/>
    <w:rsid w:val="004252BF"/>
    <w:rsid w:val="0042716E"/>
    <w:rsid w:val="00427894"/>
    <w:rsid w:val="0043011C"/>
    <w:rsid w:val="00436583"/>
    <w:rsid w:val="004439B5"/>
    <w:rsid w:val="00467442"/>
    <w:rsid w:val="00473AC1"/>
    <w:rsid w:val="00483057"/>
    <w:rsid w:val="00483C89"/>
    <w:rsid w:val="00487E49"/>
    <w:rsid w:val="004920A5"/>
    <w:rsid w:val="004B457E"/>
    <w:rsid w:val="004B7AFF"/>
    <w:rsid w:val="004C4504"/>
    <w:rsid w:val="004E004A"/>
    <w:rsid w:val="004E0AAD"/>
    <w:rsid w:val="004E0B5B"/>
    <w:rsid w:val="004E732D"/>
    <w:rsid w:val="004F1105"/>
    <w:rsid w:val="00500528"/>
    <w:rsid w:val="0050106B"/>
    <w:rsid w:val="005030AB"/>
    <w:rsid w:val="005325D0"/>
    <w:rsid w:val="00541405"/>
    <w:rsid w:val="005442CF"/>
    <w:rsid w:val="005559AB"/>
    <w:rsid w:val="0056491F"/>
    <w:rsid w:val="00567501"/>
    <w:rsid w:val="005748A6"/>
    <w:rsid w:val="00574B90"/>
    <w:rsid w:val="00587031"/>
    <w:rsid w:val="00591D1F"/>
    <w:rsid w:val="005B20C5"/>
    <w:rsid w:val="005B552D"/>
    <w:rsid w:val="005B68E5"/>
    <w:rsid w:val="005B69D5"/>
    <w:rsid w:val="005B7793"/>
    <w:rsid w:val="005B7A3D"/>
    <w:rsid w:val="005C4642"/>
    <w:rsid w:val="005D78E1"/>
    <w:rsid w:val="005E059A"/>
    <w:rsid w:val="005E3385"/>
    <w:rsid w:val="005E58AB"/>
    <w:rsid w:val="005E5F26"/>
    <w:rsid w:val="005F0BA8"/>
    <w:rsid w:val="005F2A13"/>
    <w:rsid w:val="00602AD0"/>
    <w:rsid w:val="00603A72"/>
    <w:rsid w:val="00631082"/>
    <w:rsid w:val="00652B53"/>
    <w:rsid w:val="00663CCA"/>
    <w:rsid w:val="00670F91"/>
    <w:rsid w:val="00671657"/>
    <w:rsid w:val="00686BE3"/>
    <w:rsid w:val="00690399"/>
    <w:rsid w:val="00693B52"/>
    <w:rsid w:val="006A0F02"/>
    <w:rsid w:val="006C52BF"/>
    <w:rsid w:val="006C547E"/>
    <w:rsid w:val="006E2C75"/>
    <w:rsid w:val="006F3C20"/>
    <w:rsid w:val="0070619C"/>
    <w:rsid w:val="00714EE4"/>
    <w:rsid w:val="00716FED"/>
    <w:rsid w:val="00721AF5"/>
    <w:rsid w:val="00727731"/>
    <w:rsid w:val="00740FC9"/>
    <w:rsid w:val="0074212D"/>
    <w:rsid w:val="007451D6"/>
    <w:rsid w:val="007455BB"/>
    <w:rsid w:val="00750C69"/>
    <w:rsid w:val="00772267"/>
    <w:rsid w:val="0077711B"/>
    <w:rsid w:val="0078295F"/>
    <w:rsid w:val="007843CA"/>
    <w:rsid w:val="0078684A"/>
    <w:rsid w:val="00791228"/>
    <w:rsid w:val="007949DA"/>
    <w:rsid w:val="00796484"/>
    <w:rsid w:val="007B0B65"/>
    <w:rsid w:val="007C1DD3"/>
    <w:rsid w:val="007C4E1A"/>
    <w:rsid w:val="007C5D7C"/>
    <w:rsid w:val="007D207E"/>
    <w:rsid w:val="007D5697"/>
    <w:rsid w:val="007D5885"/>
    <w:rsid w:val="007E1A5F"/>
    <w:rsid w:val="007E3877"/>
    <w:rsid w:val="007F194D"/>
    <w:rsid w:val="007F2586"/>
    <w:rsid w:val="007F4DFB"/>
    <w:rsid w:val="007F5649"/>
    <w:rsid w:val="007F659B"/>
    <w:rsid w:val="008021EA"/>
    <w:rsid w:val="008168B6"/>
    <w:rsid w:val="00817685"/>
    <w:rsid w:val="0082694E"/>
    <w:rsid w:val="008401C2"/>
    <w:rsid w:val="00845C28"/>
    <w:rsid w:val="00847152"/>
    <w:rsid w:val="00864A62"/>
    <w:rsid w:val="008747B1"/>
    <w:rsid w:val="00876BE6"/>
    <w:rsid w:val="008779E3"/>
    <w:rsid w:val="008843E5"/>
    <w:rsid w:val="008C189E"/>
    <w:rsid w:val="008C4CB6"/>
    <w:rsid w:val="008D30DD"/>
    <w:rsid w:val="008F0C24"/>
    <w:rsid w:val="008F4F61"/>
    <w:rsid w:val="00903C27"/>
    <w:rsid w:val="00905E81"/>
    <w:rsid w:val="00935C4B"/>
    <w:rsid w:val="00987873"/>
    <w:rsid w:val="00991CDE"/>
    <w:rsid w:val="009A00B8"/>
    <w:rsid w:val="009A7B8B"/>
    <w:rsid w:val="009B27F4"/>
    <w:rsid w:val="009B60A1"/>
    <w:rsid w:val="009C1714"/>
    <w:rsid w:val="009C2DE3"/>
    <w:rsid w:val="009C7CAC"/>
    <w:rsid w:val="009D319C"/>
    <w:rsid w:val="009E1B53"/>
    <w:rsid w:val="009E3D0A"/>
    <w:rsid w:val="009F4459"/>
    <w:rsid w:val="00A06C55"/>
    <w:rsid w:val="00A079D5"/>
    <w:rsid w:val="00A224E0"/>
    <w:rsid w:val="00A310C0"/>
    <w:rsid w:val="00A41D93"/>
    <w:rsid w:val="00A47E6A"/>
    <w:rsid w:val="00A5078D"/>
    <w:rsid w:val="00A51F68"/>
    <w:rsid w:val="00A56DAD"/>
    <w:rsid w:val="00A602DB"/>
    <w:rsid w:val="00A726B8"/>
    <w:rsid w:val="00A756AB"/>
    <w:rsid w:val="00A764DC"/>
    <w:rsid w:val="00A83D2B"/>
    <w:rsid w:val="00A87AD7"/>
    <w:rsid w:val="00A92BBF"/>
    <w:rsid w:val="00AB5696"/>
    <w:rsid w:val="00AD444E"/>
    <w:rsid w:val="00AE3875"/>
    <w:rsid w:val="00AE4C72"/>
    <w:rsid w:val="00AE7DAB"/>
    <w:rsid w:val="00AF7ED2"/>
    <w:rsid w:val="00B0257C"/>
    <w:rsid w:val="00B0733E"/>
    <w:rsid w:val="00B214F2"/>
    <w:rsid w:val="00B26F27"/>
    <w:rsid w:val="00B32585"/>
    <w:rsid w:val="00B339F6"/>
    <w:rsid w:val="00B460DA"/>
    <w:rsid w:val="00B47436"/>
    <w:rsid w:val="00B57554"/>
    <w:rsid w:val="00B63E0B"/>
    <w:rsid w:val="00B72D2E"/>
    <w:rsid w:val="00B72FAA"/>
    <w:rsid w:val="00B75067"/>
    <w:rsid w:val="00B8081D"/>
    <w:rsid w:val="00B80F58"/>
    <w:rsid w:val="00B86FBF"/>
    <w:rsid w:val="00B91644"/>
    <w:rsid w:val="00B96CC3"/>
    <w:rsid w:val="00B97B78"/>
    <w:rsid w:val="00BA2F05"/>
    <w:rsid w:val="00BB1FEA"/>
    <w:rsid w:val="00BB2DE0"/>
    <w:rsid w:val="00BB6730"/>
    <w:rsid w:val="00BC157A"/>
    <w:rsid w:val="00BC447A"/>
    <w:rsid w:val="00BC53A5"/>
    <w:rsid w:val="00BC6056"/>
    <w:rsid w:val="00BD02D7"/>
    <w:rsid w:val="00BD3718"/>
    <w:rsid w:val="00BE6179"/>
    <w:rsid w:val="00C03A80"/>
    <w:rsid w:val="00C06C8C"/>
    <w:rsid w:val="00C07A51"/>
    <w:rsid w:val="00C14539"/>
    <w:rsid w:val="00C4420F"/>
    <w:rsid w:val="00C477C1"/>
    <w:rsid w:val="00C62EA2"/>
    <w:rsid w:val="00C6672A"/>
    <w:rsid w:val="00C66E93"/>
    <w:rsid w:val="00C67AF6"/>
    <w:rsid w:val="00C77256"/>
    <w:rsid w:val="00C9181D"/>
    <w:rsid w:val="00CA098D"/>
    <w:rsid w:val="00CB22C0"/>
    <w:rsid w:val="00CB294D"/>
    <w:rsid w:val="00CB4C7E"/>
    <w:rsid w:val="00CB5D90"/>
    <w:rsid w:val="00CC04DB"/>
    <w:rsid w:val="00CC62FB"/>
    <w:rsid w:val="00CD6932"/>
    <w:rsid w:val="00CE3406"/>
    <w:rsid w:val="00CF334E"/>
    <w:rsid w:val="00CF78C6"/>
    <w:rsid w:val="00D013D8"/>
    <w:rsid w:val="00D02F09"/>
    <w:rsid w:val="00D06810"/>
    <w:rsid w:val="00D06DE5"/>
    <w:rsid w:val="00D123A3"/>
    <w:rsid w:val="00D14199"/>
    <w:rsid w:val="00D22BA2"/>
    <w:rsid w:val="00D33765"/>
    <w:rsid w:val="00D42834"/>
    <w:rsid w:val="00D51936"/>
    <w:rsid w:val="00D558AB"/>
    <w:rsid w:val="00D627E5"/>
    <w:rsid w:val="00D629A0"/>
    <w:rsid w:val="00D64D5B"/>
    <w:rsid w:val="00D65E84"/>
    <w:rsid w:val="00D73B4E"/>
    <w:rsid w:val="00D77706"/>
    <w:rsid w:val="00D83C46"/>
    <w:rsid w:val="00D8611B"/>
    <w:rsid w:val="00D94E5C"/>
    <w:rsid w:val="00DB47B9"/>
    <w:rsid w:val="00DC3363"/>
    <w:rsid w:val="00DC44E6"/>
    <w:rsid w:val="00DF1564"/>
    <w:rsid w:val="00E00682"/>
    <w:rsid w:val="00E035DC"/>
    <w:rsid w:val="00E037A5"/>
    <w:rsid w:val="00E1146F"/>
    <w:rsid w:val="00E1516D"/>
    <w:rsid w:val="00E25658"/>
    <w:rsid w:val="00E260E2"/>
    <w:rsid w:val="00E32081"/>
    <w:rsid w:val="00E4167C"/>
    <w:rsid w:val="00E41913"/>
    <w:rsid w:val="00E55E41"/>
    <w:rsid w:val="00E67970"/>
    <w:rsid w:val="00E74187"/>
    <w:rsid w:val="00E76D54"/>
    <w:rsid w:val="00E828E0"/>
    <w:rsid w:val="00E851AF"/>
    <w:rsid w:val="00E858FD"/>
    <w:rsid w:val="00E926E8"/>
    <w:rsid w:val="00E927DA"/>
    <w:rsid w:val="00E9745D"/>
    <w:rsid w:val="00EA141D"/>
    <w:rsid w:val="00EB1556"/>
    <w:rsid w:val="00EB50DE"/>
    <w:rsid w:val="00EC140E"/>
    <w:rsid w:val="00ED0D87"/>
    <w:rsid w:val="00ED7224"/>
    <w:rsid w:val="00EF31C1"/>
    <w:rsid w:val="00EF4F3B"/>
    <w:rsid w:val="00F047C7"/>
    <w:rsid w:val="00F06813"/>
    <w:rsid w:val="00F111F6"/>
    <w:rsid w:val="00F12260"/>
    <w:rsid w:val="00F208B6"/>
    <w:rsid w:val="00F22293"/>
    <w:rsid w:val="00F2453D"/>
    <w:rsid w:val="00F304C1"/>
    <w:rsid w:val="00F311F6"/>
    <w:rsid w:val="00F4216B"/>
    <w:rsid w:val="00F46C21"/>
    <w:rsid w:val="00F9105B"/>
    <w:rsid w:val="00F94D7E"/>
    <w:rsid w:val="00F954B3"/>
    <w:rsid w:val="00FA00B9"/>
    <w:rsid w:val="00FA0E0E"/>
    <w:rsid w:val="00FA28AC"/>
    <w:rsid w:val="00FA4720"/>
    <w:rsid w:val="00FB3EAC"/>
    <w:rsid w:val="00FB541A"/>
    <w:rsid w:val="00FC1C24"/>
    <w:rsid w:val="00FC360F"/>
    <w:rsid w:val="00FC709E"/>
    <w:rsid w:val="00FC7101"/>
    <w:rsid w:val="00FD0F2F"/>
    <w:rsid w:val="00FD2BB5"/>
    <w:rsid w:val="00FD48E5"/>
    <w:rsid w:val="00FD4A6E"/>
    <w:rsid w:val="00FD7286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143"/>
    <w:rPr>
      <w:rFonts w:ascii="Trinite Roman Wide" w:hAnsi="Trinite Roman Wide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  <w:lang w:eastAsia="nl-NL"/>
    </w:rPr>
  </w:style>
  <w:style w:type="paragraph" w:styleId="BodyText">
    <w:name w:val="Body Text"/>
    <w:basedOn w:val="Normal"/>
    <w:rPr>
      <w:rFonts w:ascii="Arial" w:hAnsi="Arial"/>
      <w:b/>
      <w:sz w:val="20"/>
      <w:lang w:eastAsia="nl-NL"/>
    </w:rPr>
  </w:style>
  <w:style w:type="table" w:styleId="TableGrid">
    <w:name w:val="Table Grid"/>
    <w:basedOn w:val="TableNormal"/>
    <w:rsid w:val="009A0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rsid w:val="00D337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D33765"/>
    <w:rPr>
      <w:color w:val="0000FF"/>
      <w:u w:val="single"/>
    </w:rPr>
  </w:style>
  <w:style w:type="paragraph" w:styleId="BalloonText">
    <w:name w:val="Balloon Text"/>
    <w:basedOn w:val="Normal"/>
    <w:semiHidden/>
    <w:rsid w:val="00587031"/>
    <w:rPr>
      <w:rFonts w:ascii="Tahoma" w:hAnsi="Tahoma" w:cs="Tahoma"/>
      <w:sz w:val="16"/>
      <w:szCs w:val="16"/>
    </w:rPr>
  </w:style>
  <w:style w:type="paragraph" w:customStyle="1" w:styleId="Body">
    <w:name w:val="Body"/>
    <w:rsid w:val="000374D0"/>
    <w:rPr>
      <w:rFonts w:ascii="Helvetica" w:eastAsia="ヒラギノ角ゴ Pro W3" w:hAnsi="Helvetica"/>
      <w:color w:val="000000"/>
      <w:sz w:val="24"/>
      <w:lang w:val="en-US"/>
    </w:rPr>
  </w:style>
  <w:style w:type="paragraph" w:styleId="Footer">
    <w:name w:val="footer"/>
    <w:basedOn w:val="Normal"/>
    <w:rsid w:val="00A41D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1D93"/>
  </w:style>
  <w:style w:type="character" w:styleId="PlaceholderText">
    <w:name w:val="Placeholder Text"/>
    <w:basedOn w:val="DefaultParagraphFont"/>
    <w:uiPriority w:val="99"/>
    <w:semiHidden/>
    <w:rsid w:val="007F4DFB"/>
    <w:rPr>
      <w:color w:val="808080"/>
    </w:rPr>
  </w:style>
  <w:style w:type="paragraph" w:styleId="ListParagraph">
    <w:name w:val="List Paragraph"/>
    <w:basedOn w:val="Normal"/>
    <w:uiPriority w:val="34"/>
    <w:qFormat/>
    <w:rsid w:val="007E3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143"/>
    <w:rPr>
      <w:rFonts w:ascii="Trinite Roman Wide" w:hAnsi="Trinite Roman Wide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  <w:lang w:eastAsia="nl-NL"/>
    </w:rPr>
  </w:style>
  <w:style w:type="paragraph" w:styleId="BodyText">
    <w:name w:val="Body Text"/>
    <w:basedOn w:val="Normal"/>
    <w:rPr>
      <w:rFonts w:ascii="Arial" w:hAnsi="Arial"/>
      <w:b/>
      <w:sz w:val="20"/>
      <w:lang w:eastAsia="nl-NL"/>
    </w:rPr>
  </w:style>
  <w:style w:type="table" w:styleId="TableGrid">
    <w:name w:val="Table Grid"/>
    <w:basedOn w:val="TableNormal"/>
    <w:rsid w:val="009A0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rsid w:val="00D337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D33765"/>
    <w:rPr>
      <w:color w:val="0000FF"/>
      <w:u w:val="single"/>
    </w:rPr>
  </w:style>
  <w:style w:type="paragraph" w:styleId="BalloonText">
    <w:name w:val="Balloon Text"/>
    <w:basedOn w:val="Normal"/>
    <w:semiHidden/>
    <w:rsid w:val="00587031"/>
    <w:rPr>
      <w:rFonts w:ascii="Tahoma" w:hAnsi="Tahoma" w:cs="Tahoma"/>
      <w:sz w:val="16"/>
      <w:szCs w:val="16"/>
    </w:rPr>
  </w:style>
  <w:style w:type="paragraph" w:customStyle="1" w:styleId="Body">
    <w:name w:val="Body"/>
    <w:rsid w:val="000374D0"/>
    <w:rPr>
      <w:rFonts w:ascii="Helvetica" w:eastAsia="ヒラギノ角ゴ Pro W3" w:hAnsi="Helvetica"/>
      <w:color w:val="000000"/>
      <w:sz w:val="24"/>
      <w:lang w:val="en-US"/>
    </w:rPr>
  </w:style>
  <w:style w:type="paragraph" w:styleId="Footer">
    <w:name w:val="footer"/>
    <w:basedOn w:val="Normal"/>
    <w:rsid w:val="00A41D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1D93"/>
  </w:style>
  <w:style w:type="character" w:styleId="PlaceholderText">
    <w:name w:val="Placeholder Text"/>
    <w:basedOn w:val="DefaultParagraphFont"/>
    <w:uiPriority w:val="99"/>
    <w:semiHidden/>
    <w:rsid w:val="007F4DFB"/>
    <w:rPr>
      <w:color w:val="808080"/>
    </w:rPr>
  </w:style>
  <w:style w:type="paragraph" w:styleId="ListParagraph">
    <w:name w:val="List Paragraph"/>
    <w:basedOn w:val="Normal"/>
    <w:uiPriority w:val="34"/>
    <w:qFormat/>
    <w:rsid w:val="007E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7B830-4166-492A-98EA-5AF535D42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A0B1BE19.dotm</Template>
  <TotalTime>375</TotalTime>
  <Pages>4</Pages>
  <Words>716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Faculteit Economie</Company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zech</dc:creator>
  <cp:lastModifiedBy>sthe</cp:lastModifiedBy>
  <cp:revision>20</cp:revision>
  <cp:lastPrinted>2011-12-22T10:38:00Z</cp:lastPrinted>
  <dcterms:created xsi:type="dcterms:W3CDTF">2012-12-30T11:29:00Z</dcterms:created>
  <dcterms:modified xsi:type="dcterms:W3CDTF">2013-05-17T08:01:00Z</dcterms:modified>
</cp:coreProperties>
</file>